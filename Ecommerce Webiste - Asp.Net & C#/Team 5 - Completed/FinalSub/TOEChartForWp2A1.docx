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E1" w:rsidRDefault="00572ECD" w:rsidP="005331E1">
      <w:pPr>
        <w:pStyle w:val="HeadingMain"/>
      </w:pPr>
      <w:r>
        <w:t>TOE Chart</w:t>
      </w:r>
    </w:p>
    <w:p w:rsidR="00580788" w:rsidRPr="006426D8" w:rsidRDefault="00AA72B2" w:rsidP="00580788">
      <w:pPr>
        <w:tabs>
          <w:tab w:val="left" w:pos="4962"/>
        </w:tabs>
        <w:rPr>
          <w:rStyle w:val="StyleBold"/>
        </w:rPr>
      </w:pPr>
      <w:r w:rsidRPr="006426D8">
        <w:rPr>
          <w:rStyle w:val="StyleBold"/>
        </w:rPr>
        <w:t>Project</w:t>
      </w:r>
      <w:r w:rsidR="004F48F5">
        <w:rPr>
          <w:rStyle w:val="StyleBold"/>
        </w:rPr>
        <w:t>:</w:t>
      </w:r>
      <w:r w:rsidR="00317414">
        <w:rPr>
          <w:rStyle w:val="StyleBold"/>
        </w:rPr>
        <w:t xml:space="preserve"> </w:t>
      </w:r>
      <w:proofErr w:type="spellStart"/>
      <w:r w:rsidR="00317414">
        <w:rPr>
          <w:rStyle w:val="StyleBold"/>
        </w:rPr>
        <w:t>DriftW</w:t>
      </w:r>
      <w:bookmarkStart w:id="0" w:name="_GoBack"/>
      <w:bookmarkEnd w:id="0"/>
      <w:r w:rsidR="00DD6EC6">
        <w:rPr>
          <w:rStyle w:val="StyleBold"/>
        </w:rPr>
        <w:t>orks</w:t>
      </w:r>
      <w:proofErr w:type="spellEnd"/>
      <w:r w:rsidR="00580788" w:rsidRPr="006426D8">
        <w:rPr>
          <w:rStyle w:val="StyleBold"/>
        </w:rPr>
        <w:tab/>
        <w:t>Module:</w:t>
      </w:r>
      <w:r w:rsidR="00903296">
        <w:rPr>
          <w:rStyle w:val="StyleBold"/>
        </w:rPr>
        <w:t xml:space="preserve"> </w:t>
      </w:r>
      <w:r w:rsidR="00DD6EC6">
        <w:rPr>
          <w:rStyle w:val="StyleBold"/>
        </w:rPr>
        <w:t>Web programming 2</w:t>
      </w:r>
    </w:p>
    <w:p w:rsidR="00580788" w:rsidRPr="000F73F9" w:rsidRDefault="000F73F9" w:rsidP="00580788">
      <w:pPr>
        <w:rPr>
          <w:b/>
          <w:i/>
          <w:sz w:val="24"/>
          <w:szCs w:val="24"/>
          <w:u w:val="single"/>
        </w:rPr>
      </w:pPr>
      <w:r w:rsidRPr="000F73F9">
        <w:rPr>
          <w:b/>
          <w:i/>
          <w:sz w:val="24"/>
          <w:szCs w:val="24"/>
          <w:u w:val="single"/>
        </w:rPr>
        <w:t>Master</w:t>
      </w:r>
    </w:p>
    <w:p w:rsidR="00580788" w:rsidRDefault="00580788" w:rsidP="005807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580788" w:rsidRPr="00DC4E0D" w:rsidTr="00DC4E0D">
        <w:trPr>
          <w:jc w:val="center"/>
        </w:trPr>
        <w:tc>
          <w:tcPr>
            <w:tcW w:w="3119" w:type="dxa"/>
          </w:tcPr>
          <w:p w:rsidR="00580788" w:rsidRPr="006426D8" w:rsidRDefault="00580788" w:rsidP="006E7C33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580788" w:rsidRPr="006426D8" w:rsidRDefault="00580788" w:rsidP="006E7C33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580788" w:rsidRPr="006426D8" w:rsidRDefault="00580788" w:rsidP="006E7C33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6E7C33">
            <w:r>
              <w:t>Brings the user to Products.aspx</w:t>
            </w:r>
          </w:p>
        </w:tc>
        <w:tc>
          <w:tcPr>
            <w:tcW w:w="3119" w:type="dxa"/>
          </w:tcPr>
          <w:p w:rsidR="00DD6EC6" w:rsidRDefault="007B7073" w:rsidP="006E7C33">
            <w:r>
              <w:t>Button(</w:t>
            </w:r>
            <w:proofErr w:type="spellStart"/>
            <w:r w:rsidR="00DD6EC6">
              <w:t>btnProducts</w:t>
            </w:r>
            <w:proofErr w:type="spellEnd"/>
            <w:r>
              <w:t>)</w:t>
            </w:r>
          </w:p>
          <w:p w:rsidR="00580788" w:rsidRPr="00DD6EC6" w:rsidRDefault="00580788" w:rsidP="00DD6EC6">
            <w:pPr>
              <w:jc w:val="center"/>
            </w:pP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6E7C33">
            <w:r>
              <w:t xml:space="preserve">Brings the user to </w:t>
            </w:r>
            <w:proofErr w:type="spellStart"/>
            <w:proofErr w:type="gramStart"/>
            <w:r>
              <w:t>home.apsx</w:t>
            </w:r>
            <w:proofErr w:type="spellEnd"/>
            <w:proofErr w:type="gramEnd"/>
          </w:p>
        </w:tc>
        <w:tc>
          <w:tcPr>
            <w:tcW w:w="3119" w:type="dxa"/>
          </w:tcPr>
          <w:p w:rsidR="00580788" w:rsidRDefault="00DD6EC6" w:rsidP="006E7C33">
            <w:r>
              <w:t>Button(</w:t>
            </w:r>
            <w:proofErr w:type="spellStart"/>
            <w:r>
              <w:t>btnHome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6E7C33">
            <w:r>
              <w:t>Brings the user to Cart.aspx</w:t>
            </w:r>
          </w:p>
        </w:tc>
        <w:tc>
          <w:tcPr>
            <w:tcW w:w="3119" w:type="dxa"/>
          </w:tcPr>
          <w:p w:rsidR="00580788" w:rsidRPr="007B7073" w:rsidRDefault="00DD6EC6" w:rsidP="006E7C33">
            <w:r>
              <w:t>Button(</w:t>
            </w:r>
            <w:proofErr w:type="spellStart"/>
            <w:r>
              <w:t>btnCart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6E7C33">
            <w:r>
              <w:t>Brings the user to checkout.aspx</w:t>
            </w:r>
          </w:p>
        </w:tc>
        <w:tc>
          <w:tcPr>
            <w:tcW w:w="3119" w:type="dxa"/>
          </w:tcPr>
          <w:p w:rsidR="00580788" w:rsidRDefault="00DD6EC6" w:rsidP="006E7C33">
            <w:r>
              <w:t>Button(</w:t>
            </w:r>
            <w:proofErr w:type="spellStart"/>
            <w:r>
              <w:t>btnCheckout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6E7C33">
            <w:r>
              <w:t>Brings user to AdminProducts.aspx</w:t>
            </w:r>
          </w:p>
        </w:tc>
        <w:tc>
          <w:tcPr>
            <w:tcW w:w="3119" w:type="dxa"/>
          </w:tcPr>
          <w:p w:rsidR="00580788" w:rsidRDefault="00DD6EC6" w:rsidP="006E7C33">
            <w:r>
              <w:t>Button(</w:t>
            </w:r>
            <w:proofErr w:type="spellStart"/>
            <w:r>
              <w:t>btnAdminProducts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DD6EC6">
            <w:r>
              <w:t>Will log the user out of their account</w:t>
            </w:r>
          </w:p>
        </w:tc>
        <w:tc>
          <w:tcPr>
            <w:tcW w:w="3119" w:type="dxa"/>
          </w:tcPr>
          <w:p w:rsidR="00580788" w:rsidRDefault="00DD6EC6" w:rsidP="006E7C33">
            <w:r>
              <w:t>Button(</w:t>
            </w:r>
            <w:proofErr w:type="spellStart"/>
            <w:r>
              <w:t>btnLogout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  <w:tr w:rsidR="00580788" w:rsidTr="00DC4E0D">
        <w:trPr>
          <w:trHeight w:val="1134"/>
          <w:jc w:val="center"/>
        </w:trPr>
        <w:tc>
          <w:tcPr>
            <w:tcW w:w="3119" w:type="dxa"/>
          </w:tcPr>
          <w:p w:rsidR="00580788" w:rsidRDefault="00DD6EC6" w:rsidP="007B7073">
            <w:r>
              <w:t>Brings user to Login.aspx</w:t>
            </w:r>
            <w:r w:rsidR="007B7073">
              <w:t xml:space="preserve"> </w:t>
            </w:r>
          </w:p>
        </w:tc>
        <w:tc>
          <w:tcPr>
            <w:tcW w:w="3119" w:type="dxa"/>
          </w:tcPr>
          <w:p w:rsidR="00580788" w:rsidRDefault="00DD6EC6" w:rsidP="006E7C33">
            <w:r>
              <w:t>Button(</w:t>
            </w:r>
            <w:proofErr w:type="spellStart"/>
            <w:r>
              <w:t>btnLogin</w:t>
            </w:r>
            <w:proofErr w:type="spellEnd"/>
            <w:r w:rsidR="007B7073">
              <w:t>)</w:t>
            </w:r>
          </w:p>
        </w:tc>
        <w:tc>
          <w:tcPr>
            <w:tcW w:w="3119" w:type="dxa"/>
          </w:tcPr>
          <w:p w:rsidR="00580788" w:rsidRDefault="000F73F9" w:rsidP="006E7C33">
            <w:r>
              <w:t>Click</w:t>
            </w:r>
          </w:p>
        </w:tc>
      </w:tr>
    </w:tbl>
    <w:p w:rsidR="000F73F9" w:rsidRDefault="000F73F9" w:rsidP="00580788"/>
    <w:p w:rsidR="000F73F9" w:rsidRPr="000F73F9" w:rsidRDefault="00DD6EC6" w:rsidP="000F73F9">
      <w:pPr>
        <w:rPr>
          <w:b/>
          <w:i/>
          <w:u w:val="single"/>
        </w:rPr>
      </w:pPr>
      <w:r>
        <w:rPr>
          <w:b/>
          <w:i/>
          <w:u w:val="single"/>
        </w:rPr>
        <w:t>CreateAccount</w:t>
      </w:r>
      <w:r w:rsidR="00CB13B5">
        <w:rPr>
          <w:b/>
          <w:i/>
          <w:u w:val="single"/>
        </w:rPr>
        <w:t>.aspx</w:t>
      </w:r>
    </w:p>
    <w:p w:rsidR="000F73F9" w:rsidRDefault="000F73F9" w:rsidP="000F73F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F73F9" w:rsidRPr="00DC4E0D" w:rsidTr="001A7108">
        <w:trPr>
          <w:jc w:val="center"/>
        </w:trPr>
        <w:tc>
          <w:tcPr>
            <w:tcW w:w="3119" w:type="dxa"/>
          </w:tcPr>
          <w:p w:rsidR="000F73F9" w:rsidRPr="006426D8" w:rsidRDefault="000F73F9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F73F9" w:rsidRPr="006426D8" w:rsidRDefault="000F73F9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F73F9" w:rsidRPr="006426D8" w:rsidRDefault="000F73F9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F73F9" w:rsidTr="001A7108">
        <w:trPr>
          <w:trHeight w:val="1134"/>
          <w:jc w:val="center"/>
        </w:trPr>
        <w:tc>
          <w:tcPr>
            <w:tcW w:w="3119" w:type="dxa"/>
          </w:tcPr>
          <w:p w:rsidR="000F73F9" w:rsidRDefault="00DD6EC6" w:rsidP="001A7108">
            <w:r>
              <w:t>Creates a new user account and record of the user in the Customers table within the database</w:t>
            </w:r>
          </w:p>
        </w:tc>
        <w:tc>
          <w:tcPr>
            <w:tcW w:w="3119" w:type="dxa"/>
          </w:tcPr>
          <w:p w:rsidR="00D350FD" w:rsidRDefault="00DD6EC6" w:rsidP="001A7108">
            <w:r>
              <w:t>Button(</w:t>
            </w:r>
            <w:proofErr w:type="spellStart"/>
            <w:r>
              <w:t>btnRegister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F73F9" w:rsidRDefault="000F73F9" w:rsidP="001A7108">
            <w:r>
              <w:t>Click</w:t>
            </w:r>
          </w:p>
        </w:tc>
      </w:tr>
      <w:tr w:rsidR="000F73F9" w:rsidTr="001A7108">
        <w:trPr>
          <w:trHeight w:val="1134"/>
          <w:jc w:val="center"/>
        </w:trPr>
        <w:tc>
          <w:tcPr>
            <w:tcW w:w="3119" w:type="dxa"/>
          </w:tcPr>
          <w:p w:rsidR="000F73F9" w:rsidRDefault="00DD6EC6" w:rsidP="001A7108">
            <w:r>
              <w:t xml:space="preserve">Will need to be ticked for the user to </w:t>
            </w:r>
            <w:proofErr w:type="spellStart"/>
            <w:r>
              <w:t>crate</w:t>
            </w:r>
            <w:proofErr w:type="spellEnd"/>
            <w:r>
              <w:t xml:space="preserve"> a new account</w:t>
            </w:r>
          </w:p>
        </w:tc>
        <w:tc>
          <w:tcPr>
            <w:tcW w:w="3119" w:type="dxa"/>
          </w:tcPr>
          <w:p w:rsidR="000F73F9" w:rsidRDefault="00DD6EC6" w:rsidP="001A7108">
            <w:proofErr w:type="spellStart"/>
            <w:r>
              <w:t>CheckBox</w:t>
            </w:r>
            <w:proofErr w:type="spellEnd"/>
            <w:r>
              <w:t>(</w:t>
            </w:r>
            <w:proofErr w:type="spellStart"/>
            <w:r>
              <w:t>chkAgree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F73F9" w:rsidRDefault="000F73F9" w:rsidP="001A7108">
            <w:r>
              <w:t>Click</w:t>
            </w:r>
          </w:p>
        </w:tc>
      </w:tr>
    </w:tbl>
    <w:p w:rsidR="000F73F9" w:rsidRDefault="000F73F9" w:rsidP="00580788"/>
    <w:p w:rsidR="004B3E04" w:rsidRDefault="00DD6EC6" w:rsidP="00580788">
      <w:pPr>
        <w:rPr>
          <w:b/>
          <w:i/>
          <w:u w:val="single"/>
        </w:rPr>
      </w:pPr>
      <w:r>
        <w:rPr>
          <w:b/>
          <w:i/>
          <w:u w:val="single"/>
        </w:rPr>
        <w:t>Home</w:t>
      </w:r>
      <w:r w:rsidR="00CB13B5">
        <w:rPr>
          <w:b/>
          <w:i/>
          <w:u w:val="single"/>
        </w:rPr>
        <w:t>.aspx</w:t>
      </w:r>
    </w:p>
    <w:p w:rsidR="004B3E04" w:rsidRDefault="004B3E04" w:rsidP="004B3E0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4B3E04" w:rsidRPr="00DC4E0D" w:rsidTr="001A7108">
        <w:trPr>
          <w:jc w:val="center"/>
        </w:trPr>
        <w:tc>
          <w:tcPr>
            <w:tcW w:w="3119" w:type="dxa"/>
          </w:tcPr>
          <w:p w:rsidR="004B3E04" w:rsidRPr="006426D8" w:rsidRDefault="004B3E04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4B3E04" w:rsidRPr="006426D8" w:rsidRDefault="004B3E04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4B3E04" w:rsidRPr="006426D8" w:rsidRDefault="004B3E04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4B3E04" w:rsidTr="001A7108">
        <w:trPr>
          <w:trHeight w:val="1134"/>
          <w:jc w:val="center"/>
        </w:trPr>
        <w:tc>
          <w:tcPr>
            <w:tcW w:w="3119" w:type="dxa"/>
          </w:tcPr>
          <w:p w:rsidR="004B3E04" w:rsidRDefault="00DD6EC6" w:rsidP="001A7108">
            <w:r>
              <w:lastRenderedPageBreak/>
              <w:t xml:space="preserve">Will change the text in textbox </w:t>
            </w:r>
            <w:proofErr w:type="spellStart"/>
            <w:r>
              <w:t>thclhx</w:t>
            </w:r>
            <w:proofErr w:type="spellEnd"/>
            <w:r>
              <w:t xml:space="preserve"> to be </w:t>
            </w:r>
            <w:proofErr w:type="spellStart"/>
            <w:r>
              <w:t>equiled</w:t>
            </w:r>
            <w:proofErr w:type="spellEnd"/>
            <w:r>
              <w:t xml:space="preserve"> to the text selected within the dropdown list </w:t>
            </w:r>
            <w:proofErr w:type="spellStart"/>
            <w:r>
              <w:t>ddlLhcTxt</w:t>
            </w:r>
            <w:proofErr w:type="spellEnd"/>
          </w:p>
        </w:tc>
        <w:tc>
          <w:tcPr>
            <w:tcW w:w="3119" w:type="dxa"/>
          </w:tcPr>
          <w:p w:rsidR="004B3E04" w:rsidRDefault="004B3E04" w:rsidP="001A7108">
            <w:r>
              <w:t>Image(</w:t>
            </w:r>
            <w:proofErr w:type="spellStart"/>
            <w:r>
              <w:t>ImgProductDets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4B3E04" w:rsidRDefault="00DD6EC6" w:rsidP="001A7108">
            <w:r>
              <w:t>click</w:t>
            </w:r>
          </w:p>
        </w:tc>
      </w:tr>
      <w:tr w:rsidR="004B3E04" w:rsidTr="001A7108">
        <w:trPr>
          <w:trHeight w:val="1134"/>
          <w:jc w:val="center"/>
        </w:trPr>
        <w:tc>
          <w:tcPr>
            <w:tcW w:w="3119" w:type="dxa"/>
          </w:tcPr>
          <w:p w:rsidR="004B3E04" w:rsidRDefault="00DD6EC6" w:rsidP="001A7108">
            <w:r>
              <w:t>YouTube video played</w:t>
            </w:r>
          </w:p>
        </w:tc>
        <w:tc>
          <w:tcPr>
            <w:tcW w:w="3119" w:type="dxa"/>
          </w:tcPr>
          <w:p w:rsidR="004B3E04" w:rsidRDefault="000031F3" w:rsidP="001A7108">
            <w:r>
              <w:t>Iframe</w:t>
            </w:r>
          </w:p>
        </w:tc>
        <w:tc>
          <w:tcPr>
            <w:tcW w:w="3119" w:type="dxa"/>
          </w:tcPr>
          <w:p w:rsidR="004B3E04" w:rsidRDefault="000031F3" w:rsidP="001A7108">
            <w:r>
              <w:t>click</w:t>
            </w:r>
          </w:p>
        </w:tc>
      </w:tr>
      <w:tr w:rsidR="004B3E04" w:rsidTr="001A7108">
        <w:trPr>
          <w:trHeight w:val="1134"/>
          <w:jc w:val="center"/>
        </w:trPr>
        <w:tc>
          <w:tcPr>
            <w:tcW w:w="3119" w:type="dxa"/>
          </w:tcPr>
          <w:p w:rsidR="004B3E04" w:rsidRDefault="000031F3" w:rsidP="001A7108">
            <w:r>
              <w:t xml:space="preserve">Allows the user to </w:t>
            </w:r>
            <w:proofErr w:type="spellStart"/>
            <w:r>
              <w:t>slect</w:t>
            </w:r>
            <w:proofErr w:type="spellEnd"/>
            <w:r>
              <w:t xml:space="preserve"> individual images to view within the slideshow</w:t>
            </w:r>
          </w:p>
        </w:tc>
        <w:tc>
          <w:tcPr>
            <w:tcW w:w="3119" w:type="dxa"/>
          </w:tcPr>
          <w:p w:rsidR="004B3E04" w:rsidRPr="007B7073" w:rsidRDefault="000031F3" w:rsidP="001A7108">
            <w:r>
              <w:t>Span.dot X4</w:t>
            </w:r>
          </w:p>
        </w:tc>
        <w:tc>
          <w:tcPr>
            <w:tcW w:w="3119" w:type="dxa"/>
          </w:tcPr>
          <w:p w:rsidR="004B3E04" w:rsidRDefault="004B3E04" w:rsidP="001A7108">
            <w:r>
              <w:t>Click</w:t>
            </w:r>
          </w:p>
        </w:tc>
      </w:tr>
      <w:tr w:rsidR="004B3E04" w:rsidTr="001A7108">
        <w:trPr>
          <w:trHeight w:val="1134"/>
          <w:jc w:val="center"/>
        </w:trPr>
        <w:tc>
          <w:tcPr>
            <w:tcW w:w="3119" w:type="dxa"/>
          </w:tcPr>
          <w:p w:rsidR="004B3E04" w:rsidRDefault="000031F3" w:rsidP="001A7108">
            <w:r>
              <w:t xml:space="preserve">Changes details within </w:t>
            </w:r>
            <w:proofErr w:type="spellStart"/>
            <w:r>
              <w:t>lblCarName</w:t>
            </w:r>
            <w:proofErr w:type="spellEnd"/>
            <w:r>
              <w:t xml:space="preserve"> and </w:t>
            </w:r>
            <w:proofErr w:type="spellStart"/>
            <w:r>
              <w:t>txtCarDescription</w:t>
            </w:r>
            <w:proofErr w:type="spellEnd"/>
            <w:r>
              <w:t xml:space="preserve">, using an image select from the dropdown list </w:t>
            </w:r>
            <w:proofErr w:type="spellStart"/>
            <w:r>
              <w:t>ddlChange</w:t>
            </w:r>
            <w:proofErr w:type="spellEnd"/>
            <w:r>
              <w:t xml:space="preserve"> slider after </w:t>
            </w:r>
            <w:proofErr w:type="spellStart"/>
            <w:r>
              <w:t>chkChangeSlider</w:t>
            </w:r>
            <w:proofErr w:type="spellEnd"/>
            <w:r>
              <w:t xml:space="preserve"> is selected</w:t>
            </w:r>
          </w:p>
        </w:tc>
        <w:tc>
          <w:tcPr>
            <w:tcW w:w="3119" w:type="dxa"/>
          </w:tcPr>
          <w:p w:rsidR="004B3E04" w:rsidRDefault="000031F3" w:rsidP="001A7108">
            <w:proofErr w:type="spellStart"/>
            <w:r>
              <w:t>btnChangeSlider</w:t>
            </w:r>
            <w:proofErr w:type="spellEnd"/>
          </w:p>
        </w:tc>
        <w:tc>
          <w:tcPr>
            <w:tcW w:w="3119" w:type="dxa"/>
          </w:tcPr>
          <w:p w:rsidR="004B3E04" w:rsidRDefault="000031F3" w:rsidP="001A7108">
            <w:r>
              <w:t>Click</w:t>
            </w:r>
          </w:p>
        </w:tc>
      </w:tr>
      <w:tr w:rsidR="004B3E04" w:rsidTr="001A7108">
        <w:trPr>
          <w:trHeight w:val="1134"/>
          <w:jc w:val="center"/>
        </w:trPr>
        <w:tc>
          <w:tcPr>
            <w:tcW w:w="3119" w:type="dxa"/>
          </w:tcPr>
          <w:p w:rsidR="004B3E04" w:rsidRDefault="000031F3" w:rsidP="001A7108">
            <w:r>
              <w:t>Allows the user to update the contents of the slideshow using a number of file uploads and a text box</w:t>
            </w:r>
          </w:p>
        </w:tc>
        <w:tc>
          <w:tcPr>
            <w:tcW w:w="3119" w:type="dxa"/>
          </w:tcPr>
          <w:p w:rsidR="004B3E04" w:rsidRDefault="000031F3" w:rsidP="001A7108">
            <w:proofErr w:type="spellStart"/>
            <w:r>
              <w:t>btnNewCar</w:t>
            </w:r>
            <w:proofErr w:type="spellEnd"/>
          </w:p>
        </w:tc>
        <w:tc>
          <w:tcPr>
            <w:tcW w:w="3119" w:type="dxa"/>
          </w:tcPr>
          <w:p w:rsidR="004B3E04" w:rsidRDefault="000031F3" w:rsidP="001A7108">
            <w:r>
              <w:t>Click</w:t>
            </w:r>
          </w:p>
        </w:tc>
      </w:tr>
    </w:tbl>
    <w:p w:rsidR="004B3E04" w:rsidRDefault="004B3E04" w:rsidP="00580788">
      <w:pPr>
        <w:rPr>
          <w:b/>
          <w:i/>
          <w:u w:val="single"/>
        </w:rPr>
      </w:pPr>
    </w:p>
    <w:p w:rsidR="00BC3916" w:rsidRDefault="00BC3916" w:rsidP="00BC3916">
      <w:pPr>
        <w:rPr>
          <w:b/>
          <w:i/>
          <w:u w:val="single"/>
        </w:rPr>
      </w:pPr>
      <w:r>
        <w:rPr>
          <w:b/>
          <w:i/>
          <w:u w:val="single"/>
        </w:rPr>
        <w:t>Login page</w:t>
      </w:r>
    </w:p>
    <w:p w:rsidR="00BC3916" w:rsidRPr="00BC3916" w:rsidRDefault="00BC3916" w:rsidP="00BC3916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BC3916" w:rsidRPr="00DC4E0D" w:rsidTr="001A7108">
        <w:trPr>
          <w:jc w:val="center"/>
        </w:trPr>
        <w:tc>
          <w:tcPr>
            <w:tcW w:w="3119" w:type="dxa"/>
          </w:tcPr>
          <w:p w:rsidR="00BC3916" w:rsidRPr="006426D8" w:rsidRDefault="00BC3916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BC3916" w:rsidRPr="006426D8" w:rsidRDefault="00BC3916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BC3916" w:rsidRPr="006426D8" w:rsidRDefault="00BC3916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C3916" w:rsidP="00BC3916">
            <w:r>
              <w:t>Assist the user in finding where to create a new account</w:t>
            </w:r>
          </w:p>
        </w:tc>
        <w:tc>
          <w:tcPr>
            <w:tcW w:w="3119" w:type="dxa"/>
          </w:tcPr>
          <w:p w:rsidR="00BC3916" w:rsidRDefault="00BC3916" w:rsidP="001A7108">
            <w:r>
              <w:t>Label(</w:t>
            </w:r>
            <w:proofErr w:type="spellStart"/>
            <w:r>
              <w:t>lblNew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BC3916" w:rsidRDefault="00BC3916" w:rsidP="001A7108"/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C3916" w:rsidP="00BC3916">
            <w:r>
              <w:t>Assist the user in finding where to log in</w:t>
            </w:r>
          </w:p>
        </w:tc>
        <w:tc>
          <w:tcPr>
            <w:tcW w:w="3119" w:type="dxa"/>
          </w:tcPr>
          <w:p w:rsidR="00BC3916" w:rsidRDefault="00E9279A" w:rsidP="00E9279A">
            <w:r>
              <w:t>label(</w:t>
            </w:r>
            <w:proofErr w:type="spellStart"/>
            <w:r>
              <w:t>lblAlrea</w:t>
            </w:r>
            <w:r w:rsidR="00BC3916">
              <w:t>dyReg</w:t>
            </w:r>
            <w:proofErr w:type="spellEnd"/>
            <w:r w:rsidR="00BC3916">
              <w:t>)</w:t>
            </w:r>
          </w:p>
        </w:tc>
        <w:tc>
          <w:tcPr>
            <w:tcW w:w="3119" w:type="dxa"/>
          </w:tcPr>
          <w:p w:rsidR="00BC3916" w:rsidRDefault="00BC3916" w:rsidP="001A7108"/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C3916" w:rsidP="001A7108">
            <w:r>
              <w:t xml:space="preserve">Inputting account username and password </w:t>
            </w:r>
          </w:p>
        </w:tc>
        <w:tc>
          <w:tcPr>
            <w:tcW w:w="3119" w:type="dxa"/>
          </w:tcPr>
          <w:p w:rsidR="00B27703" w:rsidRDefault="00B27703" w:rsidP="00B27703">
            <w:r>
              <w:t>Text box(</w:t>
            </w:r>
            <w:proofErr w:type="spellStart"/>
            <w:r>
              <w:t>txtUsername</w:t>
            </w:r>
            <w:proofErr w:type="spellEnd"/>
            <w:r>
              <w:t>)</w:t>
            </w:r>
          </w:p>
          <w:p w:rsidR="00B27703" w:rsidRDefault="00B27703" w:rsidP="00B27703">
            <w:r>
              <w:t>Text box(</w:t>
            </w:r>
            <w:proofErr w:type="spellStart"/>
            <w:r>
              <w:t>txtPassword</w:t>
            </w:r>
            <w:proofErr w:type="spellEnd"/>
            <w:r>
              <w:t>)</w:t>
            </w:r>
          </w:p>
          <w:p w:rsidR="00BC3916" w:rsidRPr="007B7073" w:rsidRDefault="00BC3916" w:rsidP="001A7108"/>
        </w:tc>
        <w:tc>
          <w:tcPr>
            <w:tcW w:w="3119" w:type="dxa"/>
          </w:tcPr>
          <w:p w:rsidR="00BC3916" w:rsidRDefault="00BC3916" w:rsidP="001A7108"/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C3916" w:rsidP="001A7108">
            <w:r>
              <w:t>Validate username and password</w:t>
            </w:r>
          </w:p>
        </w:tc>
        <w:tc>
          <w:tcPr>
            <w:tcW w:w="3119" w:type="dxa"/>
          </w:tcPr>
          <w:p w:rsidR="00F7137B" w:rsidRDefault="00F7137B" w:rsidP="00F7137B">
            <w:r>
              <w:t>Text box(</w:t>
            </w:r>
            <w:proofErr w:type="spellStart"/>
            <w:r>
              <w:t>txtUsername</w:t>
            </w:r>
            <w:proofErr w:type="spellEnd"/>
            <w:r>
              <w:t>)</w:t>
            </w:r>
          </w:p>
          <w:p w:rsidR="00F7137B" w:rsidRDefault="00F7137B" w:rsidP="00F7137B">
            <w:r>
              <w:t>Text box(</w:t>
            </w:r>
            <w:proofErr w:type="spellStart"/>
            <w:r>
              <w:t>txtPassword</w:t>
            </w:r>
            <w:proofErr w:type="spellEnd"/>
            <w:r>
              <w:t>)</w:t>
            </w:r>
          </w:p>
          <w:p w:rsidR="00BC3916" w:rsidRDefault="00F7137B" w:rsidP="00F7137B">
            <w:proofErr w:type="spellStart"/>
            <w:r>
              <w:t>RequiredFeildValidator</w:t>
            </w:r>
            <w:proofErr w:type="spellEnd"/>
          </w:p>
          <w:p w:rsidR="00F7137B" w:rsidRDefault="00F7137B" w:rsidP="00F7137B">
            <w:proofErr w:type="spellStart"/>
            <w:r>
              <w:t>RequiredFeildValidator</w:t>
            </w:r>
            <w:proofErr w:type="spellEnd"/>
          </w:p>
        </w:tc>
        <w:tc>
          <w:tcPr>
            <w:tcW w:w="3119" w:type="dxa"/>
          </w:tcPr>
          <w:p w:rsidR="00B27703" w:rsidRDefault="00B27703" w:rsidP="00B27703"/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C3916" w:rsidP="001A7108">
            <w:r>
              <w:t>Login</w:t>
            </w:r>
          </w:p>
        </w:tc>
        <w:tc>
          <w:tcPr>
            <w:tcW w:w="3119" w:type="dxa"/>
          </w:tcPr>
          <w:p w:rsidR="00BC3916" w:rsidRDefault="00BC3916" w:rsidP="001A7108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txtUsername</w:t>
            </w:r>
            <w:proofErr w:type="spellEnd"/>
            <w:r>
              <w:t>)</w:t>
            </w:r>
          </w:p>
          <w:p w:rsidR="00BC3916" w:rsidRDefault="00BC3916" w:rsidP="001A7108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txtPassword</w:t>
            </w:r>
            <w:proofErr w:type="spellEnd"/>
            <w:r>
              <w:t>)</w:t>
            </w:r>
          </w:p>
          <w:p w:rsidR="00BC3916" w:rsidRDefault="00BC3916" w:rsidP="001A7108">
            <w:r>
              <w:t>Button(</w:t>
            </w:r>
            <w:proofErr w:type="spellStart"/>
            <w:r>
              <w:t>btnLogin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BC3916" w:rsidRDefault="00B27703" w:rsidP="001A7108">
            <w:proofErr w:type="gramStart"/>
            <w:r>
              <w:t>Click(</w:t>
            </w:r>
            <w:proofErr w:type="gramEnd"/>
            <w:r>
              <w:t>for button)</w:t>
            </w:r>
          </w:p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27703" w:rsidP="001A7108">
            <w:r>
              <w:t>Access the create new account page</w:t>
            </w:r>
          </w:p>
        </w:tc>
        <w:tc>
          <w:tcPr>
            <w:tcW w:w="3119" w:type="dxa"/>
          </w:tcPr>
          <w:p w:rsidR="00BC3916" w:rsidRDefault="009A4D7A" w:rsidP="009A4D7A">
            <w:r>
              <w:t>Hyperlink(</w:t>
            </w:r>
            <w:proofErr w:type="spellStart"/>
            <w:r>
              <w:t>hylRegister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BC3916" w:rsidRDefault="00B27703" w:rsidP="001A7108">
            <w:r>
              <w:t>Click</w:t>
            </w:r>
          </w:p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B27703" w:rsidP="001A7108">
            <w:r>
              <w:lastRenderedPageBreak/>
              <w:t>Let user know their username or password is incorrect</w:t>
            </w:r>
          </w:p>
        </w:tc>
        <w:tc>
          <w:tcPr>
            <w:tcW w:w="3119" w:type="dxa"/>
          </w:tcPr>
          <w:p w:rsidR="00997645" w:rsidRDefault="00997645" w:rsidP="00997645">
            <w:r>
              <w:t>Text box(</w:t>
            </w:r>
            <w:proofErr w:type="spellStart"/>
            <w:r>
              <w:t>txtUsername</w:t>
            </w:r>
            <w:proofErr w:type="spellEnd"/>
            <w:r>
              <w:t>)</w:t>
            </w:r>
          </w:p>
          <w:p w:rsidR="00997645" w:rsidRDefault="00997645" w:rsidP="00B27703">
            <w:r>
              <w:t>Text box(</w:t>
            </w:r>
            <w:proofErr w:type="spellStart"/>
            <w:r>
              <w:t>txtPassword</w:t>
            </w:r>
            <w:proofErr w:type="spellEnd"/>
            <w:r>
              <w:t>)</w:t>
            </w:r>
          </w:p>
          <w:p w:rsidR="00997645" w:rsidRDefault="00997645" w:rsidP="00B27703">
            <w:r>
              <w:t>Button(</w:t>
            </w:r>
            <w:proofErr w:type="spellStart"/>
            <w:r>
              <w:t>btnLogin</w:t>
            </w:r>
            <w:proofErr w:type="spellEnd"/>
            <w:r>
              <w:t>)</w:t>
            </w:r>
          </w:p>
          <w:p w:rsidR="00BC3916" w:rsidRDefault="00B27703" w:rsidP="00B27703">
            <w:r>
              <w:t>Label(</w:t>
            </w:r>
            <w:proofErr w:type="spellStart"/>
            <w:r>
              <w:t>lblIncorrectPass</w:t>
            </w:r>
            <w:proofErr w:type="spellEnd"/>
            <w:r>
              <w:t>)</w:t>
            </w:r>
          </w:p>
          <w:p w:rsidR="00E9279A" w:rsidRDefault="00E9279A" w:rsidP="00E9279A">
            <w:proofErr w:type="spellStart"/>
            <w:r>
              <w:t>RequiredFeildValidator</w:t>
            </w:r>
            <w:proofErr w:type="spellEnd"/>
          </w:p>
          <w:p w:rsidR="00E9279A" w:rsidRDefault="00E9279A" w:rsidP="00E9279A">
            <w:proofErr w:type="spellStart"/>
            <w:r>
              <w:t>RequiredFeildValidator</w:t>
            </w:r>
            <w:proofErr w:type="spellEnd"/>
          </w:p>
        </w:tc>
        <w:tc>
          <w:tcPr>
            <w:tcW w:w="3119" w:type="dxa"/>
          </w:tcPr>
          <w:p w:rsidR="00BC3916" w:rsidRDefault="00997645" w:rsidP="001A7108">
            <w:r>
              <w:t>Click</w:t>
            </w:r>
          </w:p>
        </w:tc>
      </w:tr>
      <w:tr w:rsidR="00BC3916" w:rsidTr="001A7108">
        <w:trPr>
          <w:trHeight w:val="1134"/>
          <w:jc w:val="center"/>
        </w:trPr>
        <w:tc>
          <w:tcPr>
            <w:tcW w:w="3119" w:type="dxa"/>
          </w:tcPr>
          <w:p w:rsidR="00BC3916" w:rsidRDefault="00997645" w:rsidP="000A7A5E">
            <w:r>
              <w:t xml:space="preserve">User can identify what data to enter into </w:t>
            </w:r>
            <w:r w:rsidR="000A7A5E">
              <w:t>each text box</w:t>
            </w:r>
          </w:p>
        </w:tc>
        <w:tc>
          <w:tcPr>
            <w:tcW w:w="3119" w:type="dxa"/>
          </w:tcPr>
          <w:p w:rsidR="00BC3916" w:rsidRDefault="00997645" w:rsidP="001A7108">
            <w:proofErr w:type="spellStart"/>
            <w:r>
              <w:t>Lable</w:t>
            </w:r>
            <w:proofErr w:type="spellEnd"/>
            <w:r>
              <w:t>(</w:t>
            </w:r>
            <w:proofErr w:type="spellStart"/>
            <w:r>
              <w:t>lblUsername</w:t>
            </w:r>
            <w:proofErr w:type="spellEnd"/>
            <w:r>
              <w:t>)</w:t>
            </w:r>
          </w:p>
          <w:p w:rsidR="00997645" w:rsidRDefault="00997645" w:rsidP="001A7108">
            <w:r>
              <w:t>Label(</w:t>
            </w:r>
            <w:proofErr w:type="spellStart"/>
            <w:r>
              <w:t>lblPassword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BC3916" w:rsidRDefault="00BC3916" w:rsidP="001A7108"/>
        </w:tc>
      </w:tr>
    </w:tbl>
    <w:p w:rsidR="005175E2" w:rsidRDefault="005175E2" w:rsidP="00997645">
      <w:pPr>
        <w:rPr>
          <w:b/>
          <w:i/>
          <w:u w:val="single"/>
        </w:rPr>
      </w:pPr>
    </w:p>
    <w:p w:rsidR="00997645" w:rsidRDefault="00997645" w:rsidP="00997645">
      <w:pPr>
        <w:rPr>
          <w:b/>
          <w:i/>
          <w:u w:val="single"/>
        </w:rPr>
      </w:pPr>
      <w:r>
        <w:rPr>
          <w:b/>
          <w:i/>
          <w:u w:val="single"/>
        </w:rPr>
        <w:t>MyAccount.aspx</w:t>
      </w:r>
    </w:p>
    <w:p w:rsidR="00997645" w:rsidRPr="00BC3916" w:rsidRDefault="00997645" w:rsidP="00997645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997645" w:rsidRPr="00DC4E0D" w:rsidTr="001A7108">
        <w:trPr>
          <w:jc w:val="center"/>
        </w:trPr>
        <w:tc>
          <w:tcPr>
            <w:tcW w:w="3119" w:type="dxa"/>
          </w:tcPr>
          <w:p w:rsidR="00997645" w:rsidRPr="006426D8" w:rsidRDefault="00997645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997645" w:rsidRPr="006426D8" w:rsidRDefault="00997645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997645" w:rsidRPr="006426D8" w:rsidRDefault="00997645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9A4D7A" w:rsidP="001A7108">
            <w:r>
              <w:t xml:space="preserve">View </w:t>
            </w:r>
            <w:proofErr w:type="spellStart"/>
            <w:r>
              <w:t>CustomerEmail</w:t>
            </w:r>
            <w:proofErr w:type="spellEnd"/>
          </w:p>
        </w:tc>
        <w:tc>
          <w:tcPr>
            <w:tcW w:w="3119" w:type="dxa"/>
          </w:tcPr>
          <w:p w:rsidR="00997645" w:rsidRDefault="00997645" w:rsidP="001A7108">
            <w:r>
              <w:t>Label(</w:t>
            </w:r>
            <w:proofErr w:type="spellStart"/>
            <w:r w:rsidR="009A4D7A">
              <w:t>lblIdentEmail</w:t>
            </w:r>
            <w:proofErr w:type="spellEnd"/>
            <w:r>
              <w:t>)</w:t>
            </w:r>
          </w:p>
          <w:p w:rsidR="006A2C72" w:rsidRDefault="009A4D7A" w:rsidP="001A7108">
            <w:r>
              <w:t>Label(</w:t>
            </w:r>
            <w:proofErr w:type="spellStart"/>
            <w:r>
              <w:t>lblEmail</w:t>
            </w:r>
            <w:proofErr w:type="spellEnd"/>
            <w:r w:rsidR="006A2C72"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997645" w:rsidP="001A7108">
            <w:r>
              <w:t xml:space="preserve">View Customers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3119" w:type="dxa"/>
          </w:tcPr>
          <w:p w:rsidR="00997645" w:rsidRDefault="006A2C72" w:rsidP="001A7108">
            <w:proofErr w:type="spellStart"/>
            <w:r>
              <w:t>Lable</w:t>
            </w:r>
            <w:proofErr w:type="spellEnd"/>
            <w:r>
              <w:t>(</w:t>
            </w:r>
            <w:proofErr w:type="spellStart"/>
            <w:r>
              <w:t>lblFirstName</w:t>
            </w:r>
            <w:proofErr w:type="spellEnd"/>
            <w:r>
              <w:t>)</w:t>
            </w:r>
          </w:p>
          <w:p w:rsidR="006A2C72" w:rsidRDefault="009A4D7A" w:rsidP="001A7108">
            <w:proofErr w:type="spellStart"/>
            <w:r>
              <w:t>Lable</w:t>
            </w:r>
            <w:proofErr w:type="spellEnd"/>
            <w:r>
              <w:t>(</w:t>
            </w:r>
            <w:proofErr w:type="spellStart"/>
            <w:r>
              <w:t>lblIdent</w:t>
            </w:r>
            <w:r w:rsidR="006A2C72">
              <w:t>FirstName</w:t>
            </w:r>
            <w:proofErr w:type="spellEnd"/>
            <w:r w:rsidR="006A2C72"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997645" w:rsidP="001A7108">
            <w:r>
              <w:t xml:space="preserve">View Customers </w:t>
            </w:r>
            <w:proofErr w:type="spellStart"/>
            <w:r>
              <w:t>LastName</w:t>
            </w:r>
            <w:proofErr w:type="spellEnd"/>
          </w:p>
        </w:tc>
        <w:tc>
          <w:tcPr>
            <w:tcW w:w="3119" w:type="dxa"/>
          </w:tcPr>
          <w:p w:rsidR="006A2C72" w:rsidRDefault="006A2C72" w:rsidP="006A2C72">
            <w:r>
              <w:t>Label(</w:t>
            </w:r>
            <w:proofErr w:type="spellStart"/>
            <w:r>
              <w:t>lblLastName</w:t>
            </w:r>
            <w:proofErr w:type="spellEnd"/>
            <w:r>
              <w:t>)</w:t>
            </w:r>
          </w:p>
          <w:p w:rsidR="00997645" w:rsidRPr="007B7073" w:rsidRDefault="009A4D7A" w:rsidP="006A2C72">
            <w:r>
              <w:t>Label(</w:t>
            </w:r>
            <w:proofErr w:type="spellStart"/>
            <w:r>
              <w:t>lblIdent</w:t>
            </w:r>
            <w:r w:rsidR="006A2C72">
              <w:t>LastName</w:t>
            </w:r>
            <w:proofErr w:type="spellEnd"/>
            <w:r w:rsidR="006A2C72"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6A2C72" w:rsidP="006A2C72">
            <w:r>
              <w:t>View Customers Address</w:t>
            </w:r>
          </w:p>
        </w:tc>
        <w:tc>
          <w:tcPr>
            <w:tcW w:w="3119" w:type="dxa"/>
          </w:tcPr>
          <w:p w:rsidR="006A2C72" w:rsidRDefault="009A4D7A" w:rsidP="001A7108">
            <w:r>
              <w:t>Label(</w:t>
            </w:r>
            <w:proofErr w:type="spellStart"/>
            <w:r>
              <w:t>lblIdent</w:t>
            </w:r>
            <w:r w:rsidR="006A2C72">
              <w:t>Address</w:t>
            </w:r>
            <w:proofErr w:type="spellEnd"/>
            <w:r w:rsidR="006A2C72">
              <w:t>)</w:t>
            </w:r>
          </w:p>
          <w:p w:rsidR="00997645" w:rsidRDefault="006A2C72" w:rsidP="001A7108">
            <w:r>
              <w:t>Label(</w:t>
            </w:r>
            <w:proofErr w:type="spellStart"/>
            <w:r>
              <w:t>lblAddress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6A2C72" w:rsidP="001A7108">
            <w:r>
              <w:t>View Customers Email</w:t>
            </w:r>
          </w:p>
        </w:tc>
        <w:tc>
          <w:tcPr>
            <w:tcW w:w="3119" w:type="dxa"/>
          </w:tcPr>
          <w:p w:rsidR="006A2C72" w:rsidRDefault="006A2C72" w:rsidP="001A7108">
            <w:r>
              <w:t>Label(</w:t>
            </w:r>
            <w:proofErr w:type="spellStart"/>
            <w:r>
              <w:t>lblEmail</w:t>
            </w:r>
            <w:proofErr w:type="spellEnd"/>
            <w:r>
              <w:t>)</w:t>
            </w:r>
          </w:p>
          <w:p w:rsidR="00997645" w:rsidRDefault="009A4D7A" w:rsidP="001A7108">
            <w:r>
              <w:t>Label(</w:t>
            </w:r>
            <w:proofErr w:type="spellStart"/>
            <w:r>
              <w:t>lblIdent</w:t>
            </w:r>
            <w:r w:rsidR="006A2C72">
              <w:t>Email</w:t>
            </w:r>
            <w:proofErr w:type="spellEnd"/>
            <w:r w:rsidR="006A2C72"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AF753C" w:rsidP="001A7108">
            <w:r>
              <w:t>View Customers city</w:t>
            </w:r>
          </w:p>
        </w:tc>
        <w:tc>
          <w:tcPr>
            <w:tcW w:w="3119" w:type="dxa"/>
          </w:tcPr>
          <w:p w:rsidR="00997645" w:rsidRDefault="00AF753C" w:rsidP="001A7108">
            <w:r>
              <w:t>Label(</w:t>
            </w:r>
            <w:proofErr w:type="spellStart"/>
            <w:r>
              <w:t>lblCity</w:t>
            </w:r>
            <w:proofErr w:type="spellEnd"/>
            <w:r>
              <w:t>)</w:t>
            </w:r>
          </w:p>
          <w:p w:rsidR="00AF753C" w:rsidRDefault="00AF753C" w:rsidP="001A7108">
            <w:r>
              <w:t>Label(</w:t>
            </w:r>
            <w:proofErr w:type="spellStart"/>
            <w:r>
              <w:t>lblIdentCity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AF753C" w:rsidP="001A7108">
            <w:r>
              <w:t>View customers Postcode</w:t>
            </w:r>
          </w:p>
        </w:tc>
        <w:tc>
          <w:tcPr>
            <w:tcW w:w="3119" w:type="dxa"/>
          </w:tcPr>
          <w:p w:rsidR="00997645" w:rsidRDefault="00AF753C" w:rsidP="001A7108">
            <w:r>
              <w:t>Label(</w:t>
            </w:r>
            <w:proofErr w:type="spellStart"/>
            <w:r>
              <w:t>lblPostcode</w:t>
            </w:r>
            <w:proofErr w:type="spellEnd"/>
            <w:r>
              <w:t>)</w:t>
            </w:r>
          </w:p>
          <w:p w:rsidR="00AF753C" w:rsidRDefault="00AF753C" w:rsidP="001A7108">
            <w:r>
              <w:t>Label(</w:t>
            </w:r>
            <w:proofErr w:type="spellStart"/>
            <w:r>
              <w:t>lblIdentPostCode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AF753C" w:rsidP="001A7108">
            <w:r>
              <w:t>View Customers password</w:t>
            </w:r>
          </w:p>
        </w:tc>
        <w:tc>
          <w:tcPr>
            <w:tcW w:w="3119" w:type="dxa"/>
          </w:tcPr>
          <w:p w:rsidR="00997645" w:rsidRDefault="00AF753C" w:rsidP="001A7108">
            <w:r>
              <w:t>Label(</w:t>
            </w:r>
            <w:proofErr w:type="spellStart"/>
            <w:r>
              <w:t>lblPassword</w:t>
            </w:r>
            <w:proofErr w:type="spellEnd"/>
            <w:r>
              <w:t>)</w:t>
            </w:r>
          </w:p>
          <w:p w:rsidR="00AF753C" w:rsidRDefault="00AF753C" w:rsidP="001A7108">
            <w:r>
              <w:t>Label(</w:t>
            </w:r>
            <w:proofErr w:type="spellStart"/>
            <w:r>
              <w:t>lblIdentPassword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  <w:tr w:rsidR="00997645" w:rsidTr="001A7108">
        <w:trPr>
          <w:trHeight w:val="1134"/>
          <w:jc w:val="center"/>
        </w:trPr>
        <w:tc>
          <w:tcPr>
            <w:tcW w:w="3119" w:type="dxa"/>
          </w:tcPr>
          <w:p w:rsidR="00997645" w:rsidRDefault="00AF753C" w:rsidP="001A7108">
            <w:r>
              <w:t xml:space="preserve">View customers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3119" w:type="dxa"/>
          </w:tcPr>
          <w:p w:rsidR="00997645" w:rsidRDefault="00AF753C" w:rsidP="001A7108">
            <w:r>
              <w:t>Label(</w:t>
            </w:r>
            <w:proofErr w:type="spellStart"/>
            <w:r>
              <w:t>lblPhone</w:t>
            </w:r>
            <w:proofErr w:type="spellEnd"/>
            <w:r>
              <w:t>)</w:t>
            </w:r>
          </w:p>
          <w:p w:rsidR="00AF753C" w:rsidRDefault="00AF753C" w:rsidP="001A7108">
            <w:r>
              <w:t>Label(</w:t>
            </w:r>
            <w:proofErr w:type="spellStart"/>
            <w:r>
              <w:t>lblIdentPhone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97645" w:rsidRDefault="00997645" w:rsidP="001A7108"/>
        </w:tc>
      </w:tr>
    </w:tbl>
    <w:p w:rsidR="006A2C72" w:rsidRDefault="006A2C72" w:rsidP="00580788">
      <w:pPr>
        <w:rPr>
          <w:b/>
          <w:i/>
          <w:u w:val="single"/>
        </w:rPr>
      </w:pPr>
    </w:p>
    <w:p w:rsidR="005175E2" w:rsidRDefault="005175E2" w:rsidP="00580788">
      <w:pPr>
        <w:rPr>
          <w:b/>
          <w:i/>
          <w:u w:val="single"/>
        </w:rPr>
      </w:pPr>
    </w:p>
    <w:p w:rsidR="005175E2" w:rsidRDefault="005175E2" w:rsidP="00580788">
      <w:pPr>
        <w:rPr>
          <w:b/>
          <w:i/>
          <w:u w:val="single"/>
        </w:rPr>
      </w:pPr>
    </w:p>
    <w:p w:rsidR="005175E2" w:rsidRDefault="005175E2" w:rsidP="00580788">
      <w:pPr>
        <w:rPr>
          <w:b/>
          <w:i/>
          <w:u w:val="single"/>
        </w:rPr>
      </w:pPr>
    </w:p>
    <w:p w:rsidR="005175E2" w:rsidRDefault="005175E2" w:rsidP="00580788">
      <w:pPr>
        <w:rPr>
          <w:b/>
          <w:i/>
          <w:u w:val="single"/>
        </w:rPr>
      </w:pPr>
    </w:p>
    <w:p w:rsidR="006A2C72" w:rsidRDefault="006A2C72" w:rsidP="006A2C72">
      <w:pPr>
        <w:rPr>
          <w:b/>
          <w:i/>
          <w:u w:val="single"/>
        </w:rPr>
      </w:pPr>
      <w:r>
        <w:rPr>
          <w:b/>
          <w:i/>
          <w:u w:val="single"/>
        </w:rPr>
        <w:t>CreateAccount.aspx</w:t>
      </w:r>
    </w:p>
    <w:p w:rsidR="006A2C72" w:rsidRPr="00BC3916" w:rsidRDefault="006A2C72" w:rsidP="006A2C72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6A2C72" w:rsidRPr="00DC4E0D" w:rsidTr="001A7108">
        <w:trPr>
          <w:jc w:val="center"/>
        </w:trPr>
        <w:tc>
          <w:tcPr>
            <w:tcW w:w="3119" w:type="dxa"/>
          </w:tcPr>
          <w:p w:rsidR="006A2C72" w:rsidRPr="006426D8" w:rsidRDefault="006A2C72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6A2C72" w:rsidRPr="006426D8" w:rsidRDefault="006A2C72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6A2C72" w:rsidRPr="006426D8" w:rsidRDefault="006A2C72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6A2C72" w:rsidTr="001A7108">
        <w:trPr>
          <w:trHeight w:val="1134"/>
          <w:jc w:val="center"/>
        </w:trPr>
        <w:tc>
          <w:tcPr>
            <w:tcW w:w="3119" w:type="dxa"/>
          </w:tcPr>
          <w:p w:rsidR="006A2C72" w:rsidRDefault="00A742F5" w:rsidP="001A7108">
            <w:r>
              <w:t>Create new Account</w:t>
            </w:r>
          </w:p>
        </w:tc>
        <w:tc>
          <w:tcPr>
            <w:tcW w:w="3119" w:type="dxa"/>
          </w:tcPr>
          <w:p w:rsidR="006A2C72" w:rsidRDefault="006A2C72" w:rsidP="001A7108">
            <w:r>
              <w:t>Label(</w:t>
            </w:r>
            <w:proofErr w:type="spellStart"/>
            <w:r>
              <w:t>lblCustomerId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lblFirstName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lblLastName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lblDisplayAddress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lblEmail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lblUsername</w:t>
            </w:r>
            <w:proofErr w:type="spellEnd"/>
            <w:r>
              <w:t>)</w:t>
            </w:r>
          </w:p>
          <w:p w:rsidR="00A742F5" w:rsidRDefault="00A742F5" w:rsidP="00A742F5">
            <w:r>
              <w:t>Label(</w:t>
            </w:r>
            <w:proofErr w:type="spellStart"/>
            <w:r>
              <w:t>lblPassword</w:t>
            </w:r>
            <w:proofErr w:type="spellEnd"/>
            <w:r>
              <w:t>)</w:t>
            </w:r>
          </w:p>
          <w:p w:rsidR="00A742F5" w:rsidRDefault="00A742F5" w:rsidP="00A742F5"/>
          <w:p w:rsidR="00A742F5" w:rsidRPr="00A742F5" w:rsidRDefault="00A742F5" w:rsidP="00A742F5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CustomerId</w:t>
            </w:r>
            <w:proofErr w:type="spellEnd"/>
            <w:r w:rsidRPr="00A742F5">
              <w:t>)</w:t>
            </w:r>
          </w:p>
          <w:p w:rsidR="006A2C72" w:rsidRDefault="00A742F5" w:rsidP="001A7108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FirstName</w:t>
            </w:r>
            <w:proofErr w:type="spellEnd"/>
            <w:r w:rsidRPr="00A742F5">
              <w:t>)</w:t>
            </w:r>
          </w:p>
          <w:p w:rsidR="00A742F5" w:rsidRDefault="00A742F5" w:rsidP="001A7108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LastName</w:t>
            </w:r>
            <w:proofErr w:type="spellEnd"/>
            <w:r w:rsidRPr="00A742F5">
              <w:t>)</w:t>
            </w:r>
          </w:p>
          <w:p w:rsidR="00A742F5" w:rsidRDefault="00A742F5" w:rsidP="001A7108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Address</w:t>
            </w:r>
            <w:proofErr w:type="spellEnd"/>
            <w:r w:rsidRPr="00A742F5">
              <w:t>)</w:t>
            </w:r>
          </w:p>
          <w:p w:rsidR="00A742F5" w:rsidRDefault="00A742F5" w:rsidP="001A7108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Email</w:t>
            </w:r>
            <w:proofErr w:type="spellEnd"/>
            <w:r w:rsidRPr="00A742F5">
              <w:t>)</w:t>
            </w:r>
          </w:p>
          <w:p w:rsidR="00A742F5" w:rsidRPr="00A742F5" w:rsidRDefault="00A742F5" w:rsidP="00A742F5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Username</w:t>
            </w:r>
            <w:proofErr w:type="spellEnd"/>
            <w:r w:rsidRPr="00A742F5">
              <w:t>)</w:t>
            </w:r>
          </w:p>
          <w:p w:rsidR="00A742F5" w:rsidRDefault="00A742F5" w:rsidP="00A742F5">
            <w:proofErr w:type="spellStart"/>
            <w:r>
              <w:t>TextB</w:t>
            </w:r>
            <w:r w:rsidRPr="00A742F5">
              <w:t>ox</w:t>
            </w:r>
            <w:proofErr w:type="spellEnd"/>
            <w:r w:rsidRPr="00A742F5">
              <w:t>(</w:t>
            </w:r>
            <w:proofErr w:type="spellStart"/>
            <w:r>
              <w:t>txt</w:t>
            </w:r>
            <w:r w:rsidR="00AF753C">
              <w:t>new</w:t>
            </w:r>
            <w:r>
              <w:t>Password</w:t>
            </w:r>
            <w:proofErr w:type="spellEnd"/>
            <w:r w:rsidRPr="00A742F5">
              <w:t>)</w:t>
            </w:r>
          </w:p>
          <w:p w:rsidR="00A742F5" w:rsidRDefault="00A742F5" w:rsidP="00A742F5"/>
          <w:p w:rsidR="00A742F5" w:rsidRPr="00A742F5" w:rsidRDefault="00AF753C" w:rsidP="00A742F5">
            <w:r>
              <w:t>Button(</w:t>
            </w:r>
            <w:proofErr w:type="spellStart"/>
            <w:r>
              <w:t>btnRegister</w:t>
            </w:r>
            <w:proofErr w:type="spellEnd"/>
            <w:r w:rsidR="00A742F5">
              <w:t>)</w:t>
            </w:r>
          </w:p>
          <w:p w:rsidR="00A742F5" w:rsidRDefault="00A742F5" w:rsidP="001A7108"/>
          <w:p w:rsidR="00A742F5" w:rsidRDefault="00A742F5" w:rsidP="001A7108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RfvCustomerId</w:t>
            </w:r>
            <w:proofErr w:type="spellEnd"/>
            <w:r>
              <w:t>)</w:t>
            </w:r>
          </w:p>
          <w:p w:rsidR="00A742F5" w:rsidRDefault="00A742F5" w:rsidP="00A742F5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RfvFirstName</w:t>
            </w:r>
            <w:proofErr w:type="spellEnd"/>
            <w:r>
              <w:t>)</w:t>
            </w:r>
          </w:p>
          <w:p w:rsidR="00A742F5" w:rsidRDefault="00A742F5" w:rsidP="00A742F5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RfvLastName</w:t>
            </w:r>
            <w:proofErr w:type="spellEnd"/>
            <w:r>
              <w:t>)</w:t>
            </w:r>
          </w:p>
          <w:p w:rsidR="00A742F5" w:rsidRDefault="00A742F5" w:rsidP="00A742F5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RfvAddress</w:t>
            </w:r>
            <w:proofErr w:type="spellEnd"/>
            <w:r>
              <w:t>)</w:t>
            </w:r>
          </w:p>
          <w:p w:rsidR="00A742F5" w:rsidRDefault="00A742F5" w:rsidP="00A742F5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RfvEmail</w:t>
            </w:r>
            <w:proofErr w:type="spellEnd"/>
            <w:r>
              <w:t>)</w:t>
            </w:r>
          </w:p>
          <w:p w:rsidR="00A742F5" w:rsidRDefault="00A742F5" w:rsidP="00A742F5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RfvUserName</w:t>
            </w:r>
            <w:proofErr w:type="spellEnd"/>
            <w:r>
              <w:t>)</w:t>
            </w:r>
          </w:p>
          <w:p w:rsidR="00A742F5" w:rsidRDefault="00A742F5" w:rsidP="001A7108">
            <w:proofErr w:type="spellStart"/>
            <w:r>
              <w:t>RequiredFeildValidator</w:t>
            </w:r>
            <w:proofErr w:type="spellEnd"/>
            <w:r>
              <w:t>(</w:t>
            </w:r>
            <w:proofErr w:type="spellStart"/>
            <w:r>
              <w:t>RfvPassword</w:t>
            </w:r>
            <w:proofErr w:type="spellEnd"/>
            <w:r>
              <w:t>)</w:t>
            </w:r>
          </w:p>
          <w:p w:rsidR="009E78D3" w:rsidRDefault="009E78D3" w:rsidP="001A7108"/>
          <w:p w:rsidR="00A742F5" w:rsidRDefault="00A742F5" w:rsidP="001A7108"/>
          <w:p w:rsidR="00A742F5" w:rsidRDefault="00A742F5" w:rsidP="001A7108"/>
        </w:tc>
        <w:tc>
          <w:tcPr>
            <w:tcW w:w="3119" w:type="dxa"/>
          </w:tcPr>
          <w:p w:rsidR="006A2C72" w:rsidRDefault="000A7A5E" w:rsidP="00AF753C">
            <w:r>
              <w:t>Click(</w:t>
            </w:r>
            <w:proofErr w:type="spellStart"/>
            <w:r w:rsidR="00AF753C">
              <w:t>btnRegister</w:t>
            </w:r>
            <w:proofErr w:type="spellEnd"/>
            <w:r>
              <w:t>)</w:t>
            </w:r>
          </w:p>
        </w:tc>
      </w:tr>
    </w:tbl>
    <w:p w:rsidR="00AF753C" w:rsidRDefault="00AF753C" w:rsidP="00580788">
      <w:pPr>
        <w:rPr>
          <w:b/>
          <w:i/>
          <w:u w:val="single"/>
        </w:rPr>
      </w:pPr>
    </w:p>
    <w:p w:rsidR="009831C3" w:rsidRDefault="00AF753C" w:rsidP="009831C3">
      <w:pPr>
        <w:rPr>
          <w:b/>
          <w:i/>
          <w:u w:val="single"/>
        </w:rPr>
      </w:pPr>
      <w:r>
        <w:rPr>
          <w:b/>
          <w:i/>
          <w:u w:val="single"/>
        </w:rPr>
        <w:t>Shpping</w:t>
      </w:r>
      <w:r w:rsidR="009831C3">
        <w:rPr>
          <w:b/>
          <w:i/>
          <w:u w:val="single"/>
        </w:rPr>
        <w:t>Cart.aspx</w:t>
      </w:r>
    </w:p>
    <w:p w:rsidR="009831C3" w:rsidRPr="00BC3916" w:rsidRDefault="009831C3" w:rsidP="009831C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9831C3" w:rsidRPr="00DC4E0D" w:rsidTr="001A7108">
        <w:trPr>
          <w:jc w:val="center"/>
        </w:trPr>
        <w:tc>
          <w:tcPr>
            <w:tcW w:w="3119" w:type="dxa"/>
          </w:tcPr>
          <w:p w:rsidR="009831C3" w:rsidRPr="006426D8" w:rsidRDefault="009831C3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9831C3" w:rsidRPr="006426D8" w:rsidRDefault="009831C3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9831C3" w:rsidRPr="006426D8" w:rsidRDefault="009831C3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9831C3" w:rsidTr="001A7108">
        <w:trPr>
          <w:trHeight w:val="1134"/>
          <w:jc w:val="center"/>
        </w:trPr>
        <w:tc>
          <w:tcPr>
            <w:tcW w:w="3119" w:type="dxa"/>
          </w:tcPr>
          <w:p w:rsidR="009831C3" w:rsidRDefault="00046007" w:rsidP="001A7108">
            <w:r>
              <w:t>Go to checkout</w:t>
            </w:r>
          </w:p>
        </w:tc>
        <w:tc>
          <w:tcPr>
            <w:tcW w:w="3119" w:type="dxa"/>
          </w:tcPr>
          <w:p w:rsidR="009831C3" w:rsidRDefault="006174A6" w:rsidP="009831C3">
            <w:r>
              <w:t>Button(</w:t>
            </w:r>
            <w:proofErr w:type="spellStart"/>
            <w:r w:rsidR="00AF753C">
              <w:t>btnPurchase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831C3" w:rsidRDefault="00046007" w:rsidP="001A7108">
            <w:r>
              <w:t>Click</w:t>
            </w:r>
          </w:p>
        </w:tc>
      </w:tr>
      <w:tr w:rsidR="009831C3" w:rsidTr="001A7108">
        <w:trPr>
          <w:trHeight w:val="1134"/>
          <w:jc w:val="center"/>
        </w:trPr>
        <w:tc>
          <w:tcPr>
            <w:tcW w:w="3119" w:type="dxa"/>
          </w:tcPr>
          <w:p w:rsidR="009831C3" w:rsidRDefault="00046007" w:rsidP="001A7108">
            <w:r>
              <w:t>Empty all cart contents</w:t>
            </w:r>
          </w:p>
        </w:tc>
        <w:tc>
          <w:tcPr>
            <w:tcW w:w="3119" w:type="dxa"/>
          </w:tcPr>
          <w:p w:rsidR="009831C3" w:rsidRDefault="00AF753C" w:rsidP="001A7108">
            <w:r>
              <w:t>Button(</w:t>
            </w:r>
            <w:proofErr w:type="spellStart"/>
            <w:r>
              <w:t>btnEmpty</w:t>
            </w:r>
            <w:proofErr w:type="spellEnd"/>
            <w:r w:rsidR="000D49E3">
              <w:t>)</w:t>
            </w:r>
          </w:p>
        </w:tc>
        <w:tc>
          <w:tcPr>
            <w:tcW w:w="3119" w:type="dxa"/>
          </w:tcPr>
          <w:p w:rsidR="009831C3" w:rsidRDefault="00046007" w:rsidP="001A7108">
            <w:r>
              <w:t>Click</w:t>
            </w:r>
          </w:p>
        </w:tc>
      </w:tr>
      <w:tr w:rsidR="009831C3" w:rsidTr="001A7108">
        <w:trPr>
          <w:trHeight w:val="1134"/>
          <w:jc w:val="center"/>
        </w:trPr>
        <w:tc>
          <w:tcPr>
            <w:tcW w:w="3119" w:type="dxa"/>
          </w:tcPr>
          <w:p w:rsidR="009831C3" w:rsidRDefault="00046007" w:rsidP="001A7108">
            <w:r>
              <w:t>Remove product from cart</w:t>
            </w:r>
          </w:p>
        </w:tc>
        <w:tc>
          <w:tcPr>
            <w:tcW w:w="3119" w:type="dxa"/>
          </w:tcPr>
          <w:p w:rsidR="00046007" w:rsidRDefault="00046007" w:rsidP="00046007">
            <w:proofErr w:type="spellStart"/>
            <w:r>
              <w:t>ListBox</w:t>
            </w:r>
            <w:proofErr w:type="spellEnd"/>
            <w:r>
              <w:t>(</w:t>
            </w:r>
            <w:proofErr w:type="spellStart"/>
            <w:r>
              <w:t>lstName</w:t>
            </w:r>
            <w:proofErr w:type="spellEnd"/>
            <w:r>
              <w:t>)</w:t>
            </w:r>
          </w:p>
          <w:p w:rsidR="009831C3" w:rsidRPr="007B7073" w:rsidRDefault="000D49E3" w:rsidP="001A7108">
            <w:r>
              <w:t>B</w:t>
            </w:r>
            <w:r w:rsidR="00AF753C">
              <w:t>utton(</w:t>
            </w:r>
            <w:proofErr w:type="spellStart"/>
            <w:r w:rsidR="00AF753C">
              <w:t>btnRemove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831C3" w:rsidRDefault="00046007" w:rsidP="001A7108">
            <w:r>
              <w:t>Click</w:t>
            </w:r>
          </w:p>
        </w:tc>
      </w:tr>
      <w:tr w:rsidR="009831C3" w:rsidTr="001A7108">
        <w:trPr>
          <w:trHeight w:val="1134"/>
          <w:jc w:val="center"/>
        </w:trPr>
        <w:tc>
          <w:tcPr>
            <w:tcW w:w="3119" w:type="dxa"/>
          </w:tcPr>
          <w:p w:rsidR="009831C3" w:rsidRDefault="00046007" w:rsidP="001A7108">
            <w:r>
              <w:lastRenderedPageBreak/>
              <w:t>View total value of cart contents</w:t>
            </w:r>
          </w:p>
        </w:tc>
        <w:tc>
          <w:tcPr>
            <w:tcW w:w="3119" w:type="dxa"/>
          </w:tcPr>
          <w:p w:rsidR="009831C3" w:rsidRDefault="00046007" w:rsidP="001A7108">
            <w:r>
              <w:t>label</w:t>
            </w:r>
            <w:r w:rsidR="000D49E3">
              <w:t>(</w:t>
            </w:r>
            <w:proofErr w:type="spellStart"/>
            <w:r>
              <w:t>lblTotal</w:t>
            </w:r>
            <w:proofErr w:type="spellEnd"/>
            <w:r w:rsidR="000D49E3">
              <w:t>)</w:t>
            </w:r>
          </w:p>
        </w:tc>
        <w:tc>
          <w:tcPr>
            <w:tcW w:w="3119" w:type="dxa"/>
          </w:tcPr>
          <w:p w:rsidR="009831C3" w:rsidRDefault="00046007" w:rsidP="001A7108">
            <w:r>
              <w:t xml:space="preserve"> </w:t>
            </w:r>
          </w:p>
        </w:tc>
      </w:tr>
      <w:tr w:rsidR="009831C3" w:rsidTr="001A7108">
        <w:trPr>
          <w:trHeight w:val="1134"/>
          <w:jc w:val="center"/>
        </w:trPr>
        <w:tc>
          <w:tcPr>
            <w:tcW w:w="3119" w:type="dxa"/>
          </w:tcPr>
          <w:p w:rsidR="009831C3" w:rsidRDefault="00046007" w:rsidP="001A7108">
            <w:r>
              <w:t>viewing and selecting products in cart</w:t>
            </w:r>
          </w:p>
        </w:tc>
        <w:tc>
          <w:tcPr>
            <w:tcW w:w="3119" w:type="dxa"/>
          </w:tcPr>
          <w:p w:rsidR="009831C3" w:rsidRDefault="00046007" w:rsidP="001A7108">
            <w:proofErr w:type="spellStart"/>
            <w:r>
              <w:t>ListBox</w:t>
            </w:r>
            <w:proofErr w:type="spellEnd"/>
            <w:r>
              <w:t>(</w:t>
            </w:r>
            <w:proofErr w:type="spellStart"/>
            <w:r>
              <w:t>lstName</w:t>
            </w:r>
            <w:proofErr w:type="spellEnd"/>
            <w:r>
              <w:t>)</w:t>
            </w:r>
          </w:p>
          <w:p w:rsidR="00046007" w:rsidRDefault="00046007" w:rsidP="001A7108"/>
        </w:tc>
        <w:tc>
          <w:tcPr>
            <w:tcW w:w="3119" w:type="dxa"/>
          </w:tcPr>
          <w:p w:rsidR="009831C3" w:rsidRDefault="009831C3" w:rsidP="001A7108"/>
        </w:tc>
      </w:tr>
    </w:tbl>
    <w:p w:rsidR="00046007" w:rsidRDefault="00046007" w:rsidP="00580788">
      <w:pPr>
        <w:rPr>
          <w:b/>
          <w:i/>
          <w:u w:val="single"/>
        </w:rPr>
      </w:pPr>
    </w:p>
    <w:p w:rsidR="00046007" w:rsidRDefault="001A7108" w:rsidP="00046007">
      <w:pPr>
        <w:rPr>
          <w:b/>
          <w:i/>
          <w:u w:val="single"/>
        </w:rPr>
      </w:pPr>
      <w:r>
        <w:rPr>
          <w:b/>
          <w:i/>
          <w:u w:val="single"/>
        </w:rPr>
        <w:t>Checkout</w:t>
      </w:r>
      <w:r w:rsidR="00046007">
        <w:rPr>
          <w:b/>
          <w:i/>
          <w:u w:val="single"/>
        </w:rPr>
        <w:t>.aspx</w:t>
      </w:r>
    </w:p>
    <w:p w:rsidR="00046007" w:rsidRPr="00BC3916" w:rsidRDefault="00046007" w:rsidP="00046007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46007" w:rsidRPr="00DC4E0D" w:rsidTr="001A7108">
        <w:trPr>
          <w:jc w:val="center"/>
        </w:trPr>
        <w:tc>
          <w:tcPr>
            <w:tcW w:w="3119" w:type="dxa"/>
          </w:tcPr>
          <w:p w:rsidR="00046007" w:rsidRPr="006426D8" w:rsidRDefault="00046007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46007" w:rsidRPr="006426D8" w:rsidRDefault="00046007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46007" w:rsidRPr="006426D8" w:rsidRDefault="00046007" w:rsidP="001A7108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46007" w:rsidTr="001A7108">
        <w:trPr>
          <w:trHeight w:val="1134"/>
          <w:jc w:val="center"/>
        </w:trPr>
        <w:tc>
          <w:tcPr>
            <w:tcW w:w="3119" w:type="dxa"/>
          </w:tcPr>
          <w:p w:rsidR="00046007" w:rsidRDefault="00204933" w:rsidP="001A7108">
            <w:r>
              <w:t>Select delivery option</w:t>
            </w:r>
          </w:p>
        </w:tc>
        <w:tc>
          <w:tcPr>
            <w:tcW w:w="3119" w:type="dxa"/>
          </w:tcPr>
          <w:p w:rsidR="001A7108" w:rsidRDefault="00204933" w:rsidP="00204933">
            <w:proofErr w:type="spellStart"/>
            <w:r>
              <w:t>ddlDelivery</w:t>
            </w:r>
            <w:proofErr w:type="spellEnd"/>
            <w:r>
              <w:t xml:space="preserve"> (</w:t>
            </w:r>
            <w:proofErr w:type="spellStart"/>
            <w:r>
              <w:t>dropdownList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46007" w:rsidRDefault="00204933" w:rsidP="001A7108">
            <w:r>
              <w:t>Select from dropdown list</w:t>
            </w:r>
          </w:p>
        </w:tc>
      </w:tr>
      <w:tr w:rsidR="00046007" w:rsidTr="001A7108">
        <w:trPr>
          <w:trHeight w:val="1134"/>
          <w:jc w:val="center"/>
        </w:trPr>
        <w:tc>
          <w:tcPr>
            <w:tcW w:w="3119" w:type="dxa"/>
          </w:tcPr>
          <w:p w:rsidR="00046007" w:rsidRDefault="00204933" w:rsidP="001A7108">
            <w:r>
              <w:t>Cancel transaction</w:t>
            </w:r>
          </w:p>
        </w:tc>
        <w:tc>
          <w:tcPr>
            <w:tcW w:w="3119" w:type="dxa"/>
          </w:tcPr>
          <w:p w:rsidR="00046007" w:rsidRDefault="00204933" w:rsidP="001A7108">
            <w:r>
              <w:t>Button (</w:t>
            </w:r>
            <w:proofErr w:type="spellStart"/>
            <w:r>
              <w:t>btnCancel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46007" w:rsidRDefault="00204933" w:rsidP="001A7108">
            <w:r>
              <w:t>Click</w:t>
            </w:r>
          </w:p>
        </w:tc>
      </w:tr>
      <w:tr w:rsidR="00046007" w:rsidTr="001A7108">
        <w:trPr>
          <w:trHeight w:val="1134"/>
          <w:jc w:val="center"/>
        </w:trPr>
        <w:tc>
          <w:tcPr>
            <w:tcW w:w="3119" w:type="dxa"/>
          </w:tcPr>
          <w:p w:rsidR="00046007" w:rsidRDefault="00204933" w:rsidP="001A7108">
            <w:r>
              <w:t>Confirm purchase, and accessing invoiceDetails.aspx</w:t>
            </w:r>
          </w:p>
        </w:tc>
        <w:tc>
          <w:tcPr>
            <w:tcW w:w="3119" w:type="dxa"/>
          </w:tcPr>
          <w:p w:rsidR="00046007" w:rsidRPr="007B7073" w:rsidRDefault="00204933" w:rsidP="001A7108">
            <w:r>
              <w:t>Button (</w:t>
            </w:r>
            <w:proofErr w:type="spellStart"/>
            <w:r>
              <w:t>btnInvoice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46007" w:rsidRDefault="00204933" w:rsidP="001A7108">
            <w:r>
              <w:t>click</w:t>
            </w:r>
          </w:p>
        </w:tc>
      </w:tr>
    </w:tbl>
    <w:p w:rsidR="00CB13B5" w:rsidRDefault="00CB13B5" w:rsidP="00580788">
      <w:pPr>
        <w:rPr>
          <w:b/>
          <w:i/>
          <w:u w:val="single"/>
        </w:rPr>
      </w:pPr>
    </w:p>
    <w:p w:rsidR="00CB13B5" w:rsidRDefault="00033283" w:rsidP="00CB13B5">
      <w:pPr>
        <w:rPr>
          <w:b/>
          <w:i/>
          <w:u w:val="single"/>
        </w:rPr>
      </w:pPr>
      <w:r>
        <w:rPr>
          <w:b/>
          <w:i/>
          <w:u w:val="single"/>
        </w:rPr>
        <w:t>MyAccountProducts</w:t>
      </w:r>
      <w:r w:rsidR="00CB13B5">
        <w:rPr>
          <w:b/>
          <w:i/>
          <w:u w:val="single"/>
        </w:rPr>
        <w:t>.aspx</w:t>
      </w:r>
    </w:p>
    <w:p w:rsidR="00CB13B5" w:rsidRPr="00BC3916" w:rsidRDefault="00CB13B5" w:rsidP="00CB13B5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CB13B5" w:rsidRPr="00DC4E0D" w:rsidTr="008C030F">
        <w:trPr>
          <w:jc w:val="center"/>
        </w:trPr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CB13B5" w:rsidTr="008C030F">
        <w:trPr>
          <w:trHeight w:val="1134"/>
          <w:jc w:val="center"/>
        </w:trPr>
        <w:tc>
          <w:tcPr>
            <w:tcW w:w="3119" w:type="dxa"/>
          </w:tcPr>
          <w:p w:rsidR="00CB13B5" w:rsidRDefault="00033283" w:rsidP="008C030F">
            <w:r>
              <w:t>Re order a product that was ordered before by the customer</w:t>
            </w:r>
          </w:p>
        </w:tc>
        <w:tc>
          <w:tcPr>
            <w:tcW w:w="3119" w:type="dxa"/>
          </w:tcPr>
          <w:p w:rsidR="004B7A0B" w:rsidRDefault="00033283" w:rsidP="00CB13B5">
            <w:r>
              <w:t>Button(</w:t>
            </w:r>
            <w:proofErr w:type="spellStart"/>
            <w:r>
              <w:t>btnAddToCart</w:t>
            </w:r>
            <w:proofErr w:type="spellEnd"/>
            <w:r>
              <w:t>)</w:t>
            </w:r>
          </w:p>
          <w:p w:rsidR="00033283" w:rsidRDefault="00033283" w:rsidP="00CB13B5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CB13B5" w:rsidRDefault="00033283" w:rsidP="008C030F">
            <w:r>
              <w:t>click</w:t>
            </w:r>
          </w:p>
        </w:tc>
      </w:tr>
    </w:tbl>
    <w:p w:rsidR="00033283" w:rsidRDefault="00033283" w:rsidP="00CB13B5">
      <w:pPr>
        <w:rPr>
          <w:b/>
          <w:i/>
          <w:u w:val="single"/>
        </w:rPr>
      </w:pPr>
    </w:p>
    <w:p w:rsidR="00CB13B5" w:rsidRDefault="00033283" w:rsidP="00CB13B5">
      <w:pPr>
        <w:rPr>
          <w:b/>
          <w:i/>
          <w:u w:val="single"/>
        </w:rPr>
      </w:pPr>
      <w:r>
        <w:rPr>
          <w:b/>
          <w:i/>
          <w:u w:val="single"/>
        </w:rPr>
        <w:t>ProductsDetails</w:t>
      </w:r>
      <w:r w:rsidR="00CB13B5">
        <w:rPr>
          <w:b/>
          <w:i/>
          <w:u w:val="single"/>
        </w:rPr>
        <w:t>.aspx</w:t>
      </w:r>
    </w:p>
    <w:p w:rsidR="00CB13B5" w:rsidRPr="00BC3916" w:rsidRDefault="00CB13B5" w:rsidP="00CB13B5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CB13B5" w:rsidRPr="00DC4E0D" w:rsidTr="008C030F">
        <w:trPr>
          <w:jc w:val="center"/>
        </w:trPr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CB13B5" w:rsidTr="008C030F">
        <w:trPr>
          <w:trHeight w:val="1134"/>
          <w:jc w:val="center"/>
        </w:trPr>
        <w:tc>
          <w:tcPr>
            <w:tcW w:w="3119" w:type="dxa"/>
          </w:tcPr>
          <w:p w:rsidR="00CB13B5" w:rsidRDefault="00033283" w:rsidP="008C030F">
            <w:r>
              <w:t>Add product to cart</w:t>
            </w:r>
          </w:p>
        </w:tc>
        <w:tc>
          <w:tcPr>
            <w:tcW w:w="3119" w:type="dxa"/>
          </w:tcPr>
          <w:p w:rsidR="00CB13B5" w:rsidRDefault="00033283" w:rsidP="008C030F">
            <w:r>
              <w:t>Table(Table1)</w:t>
            </w:r>
          </w:p>
          <w:p w:rsidR="00033283" w:rsidRDefault="00033283" w:rsidP="008C030F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033283" w:rsidRDefault="00033283" w:rsidP="008C030F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  <w:p w:rsidR="00033283" w:rsidRDefault="00033283" w:rsidP="008C030F">
            <w:proofErr w:type="gramStart"/>
            <w:r>
              <w:t>Image(</w:t>
            </w:r>
            <w:proofErr w:type="spellStart"/>
            <w:proofErr w:type="gramEnd"/>
            <w:r>
              <w:t>imgProduct.proImage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CB13B5" w:rsidRDefault="00033283" w:rsidP="008C030F">
            <w:proofErr w:type="gramStart"/>
            <w:r>
              <w:t>Click(</w:t>
            </w:r>
            <w:proofErr w:type="gramEnd"/>
            <w:r>
              <w:t>Image button)</w:t>
            </w:r>
          </w:p>
        </w:tc>
      </w:tr>
      <w:tr w:rsidR="00CB13B5" w:rsidTr="008C030F">
        <w:trPr>
          <w:trHeight w:val="1134"/>
          <w:jc w:val="center"/>
        </w:trPr>
        <w:tc>
          <w:tcPr>
            <w:tcW w:w="3119" w:type="dxa"/>
          </w:tcPr>
          <w:p w:rsidR="00CB13B5" w:rsidRDefault="00033283" w:rsidP="008C030F">
            <w:r>
              <w:t>Select a quantity of the given product</w:t>
            </w:r>
          </w:p>
        </w:tc>
        <w:tc>
          <w:tcPr>
            <w:tcW w:w="3119" w:type="dxa"/>
          </w:tcPr>
          <w:p w:rsidR="008C030F" w:rsidRDefault="00033283" w:rsidP="008C030F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CB13B5" w:rsidRDefault="00CB13B5" w:rsidP="008C030F"/>
        </w:tc>
      </w:tr>
    </w:tbl>
    <w:p w:rsidR="004B7A0B" w:rsidRDefault="004B7A0B" w:rsidP="00580788">
      <w:pPr>
        <w:rPr>
          <w:b/>
          <w:i/>
          <w:u w:val="single"/>
        </w:rPr>
      </w:pPr>
    </w:p>
    <w:p w:rsidR="004B7A0B" w:rsidRDefault="00033283" w:rsidP="004B7A0B">
      <w:pPr>
        <w:rPr>
          <w:b/>
          <w:i/>
          <w:u w:val="single"/>
        </w:rPr>
      </w:pPr>
      <w:r>
        <w:rPr>
          <w:b/>
          <w:i/>
          <w:u w:val="single"/>
        </w:rPr>
        <w:t>Products</w:t>
      </w:r>
      <w:r w:rsidR="004B7A0B">
        <w:rPr>
          <w:b/>
          <w:i/>
          <w:u w:val="single"/>
        </w:rPr>
        <w:t>.aspx</w:t>
      </w:r>
    </w:p>
    <w:p w:rsidR="004B7A0B" w:rsidRPr="00BC3916" w:rsidRDefault="004B7A0B" w:rsidP="004B7A0B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4B7A0B" w:rsidRPr="00DC4E0D" w:rsidTr="008C030F">
        <w:trPr>
          <w:jc w:val="center"/>
        </w:trPr>
        <w:tc>
          <w:tcPr>
            <w:tcW w:w="3119" w:type="dxa"/>
          </w:tcPr>
          <w:p w:rsidR="004B7A0B" w:rsidRPr="006426D8" w:rsidRDefault="004B7A0B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4B7A0B" w:rsidRPr="006426D8" w:rsidRDefault="004B7A0B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4B7A0B" w:rsidRPr="006426D8" w:rsidRDefault="004B7A0B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4B7A0B" w:rsidTr="008C030F">
        <w:trPr>
          <w:trHeight w:val="1134"/>
          <w:jc w:val="center"/>
        </w:trPr>
        <w:tc>
          <w:tcPr>
            <w:tcW w:w="3119" w:type="dxa"/>
          </w:tcPr>
          <w:p w:rsidR="004B7A0B" w:rsidRDefault="00033283" w:rsidP="008C030F">
            <w:r>
              <w:t>Add product to cart</w:t>
            </w:r>
          </w:p>
        </w:tc>
        <w:tc>
          <w:tcPr>
            <w:tcW w:w="3119" w:type="dxa"/>
          </w:tcPr>
          <w:p w:rsidR="004B7A0B" w:rsidRDefault="00033283" w:rsidP="008C030F">
            <w:proofErr w:type="spellStart"/>
            <w:r>
              <w:t>GriView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033283" w:rsidRDefault="00033283" w:rsidP="008C030F">
            <w:r>
              <w:t>Button(</w:t>
            </w:r>
            <w:proofErr w:type="spellStart"/>
            <w:r>
              <w:t>btnAddToCart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4B7A0B" w:rsidRDefault="00033283" w:rsidP="008C030F">
            <w:r>
              <w:t>click</w:t>
            </w:r>
          </w:p>
        </w:tc>
      </w:tr>
    </w:tbl>
    <w:p w:rsidR="00CB13B5" w:rsidRDefault="00CB13B5" w:rsidP="00580788">
      <w:pPr>
        <w:rPr>
          <w:b/>
          <w:i/>
          <w:u w:val="single"/>
        </w:rPr>
      </w:pPr>
    </w:p>
    <w:p w:rsidR="00CB13B5" w:rsidRDefault="0095794F" w:rsidP="00CB13B5">
      <w:pPr>
        <w:rPr>
          <w:b/>
          <w:i/>
          <w:u w:val="single"/>
        </w:rPr>
      </w:pPr>
      <w:r>
        <w:rPr>
          <w:b/>
          <w:i/>
          <w:u w:val="single"/>
        </w:rPr>
        <w:t>reOrderDetails</w:t>
      </w:r>
      <w:r w:rsidR="00CB13B5">
        <w:rPr>
          <w:b/>
          <w:i/>
          <w:u w:val="single"/>
        </w:rPr>
        <w:t>.aspx</w:t>
      </w:r>
    </w:p>
    <w:p w:rsidR="00CB13B5" w:rsidRPr="00BC3916" w:rsidRDefault="00CB13B5" w:rsidP="00CB13B5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CB13B5" w:rsidRPr="00DC4E0D" w:rsidTr="008C030F">
        <w:trPr>
          <w:jc w:val="center"/>
        </w:trPr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CB13B5" w:rsidRPr="006426D8" w:rsidRDefault="00CB13B5" w:rsidP="008C030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CB13B5" w:rsidTr="008C030F">
        <w:trPr>
          <w:trHeight w:val="1134"/>
          <w:jc w:val="center"/>
        </w:trPr>
        <w:tc>
          <w:tcPr>
            <w:tcW w:w="3119" w:type="dxa"/>
          </w:tcPr>
          <w:p w:rsidR="00CB13B5" w:rsidRDefault="0095794F" w:rsidP="008C030F">
            <w:r>
              <w:t>Re-Order a product</w:t>
            </w:r>
          </w:p>
        </w:tc>
        <w:tc>
          <w:tcPr>
            <w:tcW w:w="3119" w:type="dxa"/>
          </w:tcPr>
          <w:p w:rsidR="00CA7977" w:rsidRDefault="0095794F" w:rsidP="00CA7977">
            <w:r>
              <w:t>Table(Table1)</w:t>
            </w:r>
          </w:p>
          <w:p w:rsidR="0095794F" w:rsidRDefault="0095794F" w:rsidP="00CA7977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95794F" w:rsidRDefault="0095794F" w:rsidP="00CA7977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  <w:p w:rsidR="0095794F" w:rsidRDefault="0095794F" w:rsidP="00CA7977">
            <w:proofErr w:type="gramStart"/>
            <w:r>
              <w:t>Image(</w:t>
            </w:r>
            <w:proofErr w:type="spellStart"/>
            <w:proofErr w:type="gramEnd"/>
            <w:r>
              <w:t>imgProduct.proImage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CB13B5" w:rsidRDefault="0095794F" w:rsidP="0095794F">
            <w:r>
              <w:t>Click and select an option from dropdown list</w:t>
            </w:r>
          </w:p>
        </w:tc>
      </w:tr>
      <w:tr w:rsidR="00CB13B5" w:rsidTr="008C030F">
        <w:trPr>
          <w:trHeight w:val="1134"/>
          <w:jc w:val="center"/>
        </w:trPr>
        <w:tc>
          <w:tcPr>
            <w:tcW w:w="3119" w:type="dxa"/>
          </w:tcPr>
          <w:p w:rsidR="00CB13B5" w:rsidRDefault="0095794F" w:rsidP="008C030F">
            <w:r>
              <w:t>Select a quantity to be re-Ordered</w:t>
            </w:r>
          </w:p>
        </w:tc>
        <w:tc>
          <w:tcPr>
            <w:tcW w:w="3119" w:type="dxa"/>
          </w:tcPr>
          <w:p w:rsidR="00CB13B5" w:rsidRDefault="0095794F" w:rsidP="008C030F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CB13B5" w:rsidRDefault="00CB13B5" w:rsidP="008C030F"/>
        </w:tc>
      </w:tr>
    </w:tbl>
    <w:p w:rsidR="0095794F" w:rsidRDefault="0095794F" w:rsidP="00580788">
      <w:pPr>
        <w:rPr>
          <w:b/>
          <w:i/>
          <w:u w:val="single"/>
        </w:rPr>
      </w:pPr>
    </w:p>
    <w:p w:rsidR="0095794F" w:rsidRDefault="0095794F" w:rsidP="0095794F">
      <w:pPr>
        <w:rPr>
          <w:b/>
          <w:i/>
          <w:u w:val="single"/>
        </w:rPr>
      </w:pPr>
      <w:r>
        <w:rPr>
          <w:b/>
          <w:i/>
          <w:u w:val="single"/>
        </w:rPr>
        <w:t>reOrderStock.aspx</w:t>
      </w:r>
    </w:p>
    <w:p w:rsidR="0095794F" w:rsidRPr="00BC3916" w:rsidRDefault="0095794F" w:rsidP="0095794F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95794F" w:rsidRPr="00DC4E0D" w:rsidTr="0095794F">
        <w:trPr>
          <w:jc w:val="center"/>
        </w:trPr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95794F" w:rsidTr="0095794F">
        <w:trPr>
          <w:trHeight w:val="1134"/>
          <w:jc w:val="center"/>
        </w:trPr>
        <w:tc>
          <w:tcPr>
            <w:tcW w:w="3119" w:type="dxa"/>
          </w:tcPr>
          <w:p w:rsidR="0095794F" w:rsidRDefault="0095794F" w:rsidP="0095794F">
            <w:r>
              <w:t>Access ReOrderDetails.aspx to Re-Order a product</w:t>
            </w:r>
          </w:p>
        </w:tc>
        <w:tc>
          <w:tcPr>
            <w:tcW w:w="3119" w:type="dxa"/>
          </w:tcPr>
          <w:p w:rsidR="0095794F" w:rsidRDefault="0095794F" w:rsidP="0095794F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95794F" w:rsidRDefault="0095794F" w:rsidP="0095794F">
            <w:r>
              <w:t>Button(</w:t>
            </w:r>
            <w:proofErr w:type="spellStart"/>
            <w:r>
              <w:t>btnReOrder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95794F" w:rsidRDefault="0095794F" w:rsidP="0095794F">
            <w:r>
              <w:t>click</w:t>
            </w:r>
          </w:p>
        </w:tc>
      </w:tr>
    </w:tbl>
    <w:p w:rsidR="005175E2" w:rsidRDefault="005175E2" w:rsidP="0095794F">
      <w:pPr>
        <w:rPr>
          <w:b/>
          <w:i/>
          <w:u w:val="single"/>
        </w:rPr>
      </w:pPr>
    </w:p>
    <w:p w:rsidR="0095794F" w:rsidRDefault="0095794F" w:rsidP="0095794F">
      <w:pPr>
        <w:rPr>
          <w:b/>
          <w:i/>
          <w:u w:val="single"/>
        </w:rPr>
      </w:pPr>
      <w:r>
        <w:rPr>
          <w:b/>
          <w:i/>
          <w:u w:val="single"/>
        </w:rPr>
        <w:t>reOrderStock.aspx</w:t>
      </w:r>
    </w:p>
    <w:p w:rsidR="0095794F" w:rsidRPr="00BC3916" w:rsidRDefault="0095794F" w:rsidP="0095794F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95794F" w:rsidRPr="00DC4E0D" w:rsidTr="0095794F">
        <w:trPr>
          <w:jc w:val="center"/>
        </w:trPr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95794F" w:rsidRPr="006426D8" w:rsidRDefault="0095794F" w:rsidP="0095794F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95794F" w:rsidTr="0095794F">
        <w:trPr>
          <w:trHeight w:val="1134"/>
          <w:jc w:val="center"/>
        </w:trPr>
        <w:tc>
          <w:tcPr>
            <w:tcW w:w="3119" w:type="dxa"/>
          </w:tcPr>
          <w:p w:rsidR="0095794F" w:rsidRDefault="0095794F" w:rsidP="0095794F">
            <w:r>
              <w:t>Empty all contents from basket</w:t>
            </w:r>
          </w:p>
        </w:tc>
        <w:tc>
          <w:tcPr>
            <w:tcW w:w="3119" w:type="dxa"/>
          </w:tcPr>
          <w:p w:rsidR="0095794F" w:rsidRDefault="0095794F" w:rsidP="0095794F">
            <w:proofErr w:type="spellStart"/>
            <w:r>
              <w:t>ListBox</w:t>
            </w:r>
            <w:proofErr w:type="spellEnd"/>
            <w:r>
              <w:t>(</w:t>
            </w:r>
            <w:proofErr w:type="spellStart"/>
            <w:r>
              <w:t>lstName</w:t>
            </w:r>
            <w:proofErr w:type="spellEnd"/>
            <w:r>
              <w:t>)</w:t>
            </w:r>
          </w:p>
          <w:p w:rsidR="0095794F" w:rsidRDefault="0095794F" w:rsidP="0095794F">
            <w:r>
              <w:t>Label(</w:t>
            </w:r>
            <w:proofErr w:type="spellStart"/>
            <w:r>
              <w:t>lblTotal</w:t>
            </w:r>
            <w:proofErr w:type="spellEnd"/>
            <w:r>
              <w:t>)</w:t>
            </w:r>
          </w:p>
          <w:p w:rsidR="0095794F" w:rsidRDefault="0095794F" w:rsidP="0095794F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btnEmpty</w:t>
            </w:r>
            <w:proofErr w:type="spellEnd"/>
            <w:r>
              <w:t>)</w:t>
            </w:r>
          </w:p>
          <w:p w:rsidR="0095794F" w:rsidRDefault="0095794F" w:rsidP="0095794F"/>
        </w:tc>
        <w:tc>
          <w:tcPr>
            <w:tcW w:w="3119" w:type="dxa"/>
          </w:tcPr>
          <w:p w:rsidR="0095794F" w:rsidRDefault="0095794F" w:rsidP="0095794F">
            <w:r>
              <w:t>click</w:t>
            </w:r>
          </w:p>
        </w:tc>
      </w:tr>
      <w:tr w:rsidR="0095794F" w:rsidTr="0095794F">
        <w:trPr>
          <w:trHeight w:val="1134"/>
          <w:jc w:val="center"/>
        </w:trPr>
        <w:tc>
          <w:tcPr>
            <w:tcW w:w="3119" w:type="dxa"/>
          </w:tcPr>
          <w:p w:rsidR="0095794F" w:rsidRDefault="0095794F" w:rsidP="0095794F">
            <w:r>
              <w:t>Remove a product from basket</w:t>
            </w:r>
          </w:p>
        </w:tc>
        <w:tc>
          <w:tcPr>
            <w:tcW w:w="3119" w:type="dxa"/>
          </w:tcPr>
          <w:p w:rsidR="0095794F" w:rsidRDefault="0095794F" w:rsidP="0095794F">
            <w:proofErr w:type="spellStart"/>
            <w:r>
              <w:t>ListBox</w:t>
            </w:r>
            <w:proofErr w:type="spellEnd"/>
            <w:r>
              <w:t>(</w:t>
            </w:r>
            <w:proofErr w:type="spellStart"/>
            <w:r>
              <w:t>lstName</w:t>
            </w:r>
            <w:proofErr w:type="spellEnd"/>
            <w:r>
              <w:t>)</w:t>
            </w:r>
          </w:p>
          <w:p w:rsidR="0095794F" w:rsidRDefault="0095794F" w:rsidP="0095794F">
            <w:r>
              <w:t>Label(</w:t>
            </w:r>
            <w:proofErr w:type="spellStart"/>
            <w:r>
              <w:t>lblTotal</w:t>
            </w:r>
            <w:proofErr w:type="spellEnd"/>
            <w:r>
              <w:t>)</w:t>
            </w:r>
          </w:p>
          <w:p w:rsidR="0095794F" w:rsidRDefault="0095794F" w:rsidP="0095794F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btnRemove</w:t>
            </w:r>
            <w:proofErr w:type="spellEnd"/>
            <w:r>
              <w:t>)</w:t>
            </w:r>
          </w:p>
          <w:p w:rsidR="0095794F" w:rsidRDefault="0095794F" w:rsidP="0095794F"/>
        </w:tc>
        <w:tc>
          <w:tcPr>
            <w:tcW w:w="3119" w:type="dxa"/>
          </w:tcPr>
          <w:p w:rsidR="0095794F" w:rsidRDefault="0095794F" w:rsidP="0095794F">
            <w:r>
              <w:t>click</w:t>
            </w:r>
          </w:p>
        </w:tc>
      </w:tr>
      <w:tr w:rsidR="0095794F" w:rsidTr="0095794F">
        <w:trPr>
          <w:trHeight w:val="1134"/>
          <w:jc w:val="center"/>
        </w:trPr>
        <w:tc>
          <w:tcPr>
            <w:tcW w:w="3119" w:type="dxa"/>
          </w:tcPr>
          <w:p w:rsidR="0095794F" w:rsidRDefault="00AB22EF" w:rsidP="00AB22EF">
            <w:r>
              <w:t xml:space="preserve">Continue to Checkout to buy all products in the </w:t>
            </w:r>
            <w:proofErr w:type="gramStart"/>
            <w:r>
              <w:t>users</w:t>
            </w:r>
            <w:proofErr w:type="gramEnd"/>
            <w:r>
              <w:t xml:space="preserve"> basket</w:t>
            </w:r>
          </w:p>
        </w:tc>
        <w:tc>
          <w:tcPr>
            <w:tcW w:w="3119" w:type="dxa"/>
          </w:tcPr>
          <w:p w:rsidR="0095794F" w:rsidRDefault="0095794F" w:rsidP="0095794F">
            <w:proofErr w:type="spellStart"/>
            <w:r>
              <w:t>ListBox</w:t>
            </w:r>
            <w:proofErr w:type="spellEnd"/>
            <w:r>
              <w:t>(</w:t>
            </w:r>
            <w:proofErr w:type="spellStart"/>
            <w:r>
              <w:t>lstName</w:t>
            </w:r>
            <w:proofErr w:type="spellEnd"/>
            <w:r>
              <w:t>)</w:t>
            </w:r>
          </w:p>
          <w:p w:rsidR="0095794F" w:rsidRDefault="0095794F" w:rsidP="0095794F">
            <w:r>
              <w:t>Label(</w:t>
            </w:r>
            <w:proofErr w:type="spellStart"/>
            <w:r>
              <w:t>lblTotal</w:t>
            </w:r>
            <w:proofErr w:type="spellEnd"/>
            <w:r>
              <w:t>)</w:t>
            </w:r>
          </w:p>
          <w:p w:rsidR="0095794F" w:rsidRDefault="0095794F" w:rsidP="0095794F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btnPurchase</w:t>
            </w:r>
            <w:proofErr w:type="spellEnd"/>
            <w:r>
              <w:t>)</w:t>
            </w:r>
          </w:p>
          <w:p w:rsidR="0095794F" w:rsidRPr="007B7073" w:rsidRDefault="0095794F" w:rsidP="0095794F"/>
        </w:tc>
        <w:tc>
          <w:tcPr>
            <w:tcW w:w="3119" w:type="dxa"/>
          </w:tcPr>
          <w:p w:rsidR="0095794F" w:rsidRDefault="0095794F" w:rsidP="0095794F">
            <w:r>
              <w:t>click</w:t>
            </w:r>
          </w:p>
        </w:tc>
      </w:tr>
    </w:tbl>
    <w:p w:rsidR="00AB22EF" w:rsidRDefault="00AB22EF" w:rsidP="00580788">
      <w:pPr>
        <w:rPr>
          <w:b/>
          <w:i/>
          <w:u w:val="single"/>
        </w:rPr>
      </w:pPr>
    </w:p>
    <w:p w:rsidR="00AB22EF" w:rsidRDefault="00AB22EF" w:rsidP="00AB22EF">
      <w:pPr>
        <w:rPr>
          <w:b/>
          <w:i/>
          <w:u w:val="single"/>
        </w:rPr>
      </w:pPr>
      <w:r>
        <w:rPr>
          <w:b/>
          <w:i/>
          <w:u w:val="single"/>
        </w:rPr>
        <w:t>Admin.aspx</w:t>
      </w:r>
    </w:p>
    <w:p w:rsidR="00AB22EF" w:rsidRPr="00BC3916" w:rsidRDefault="00AB22EF" w:rsidP="00AB22EF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AB22EF" w:rsidRPr="00DC4E0D" w:rsidTr="00A64536">
        <w:trPr>
          <w:jc w:val="center"/>
        </w:trPr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AB22EF" w:rsidP="00A64536">
            <w:r>
              <w:t>Access ReOrderStock.aspx</w:t>
            </w:r>
          </w:p>
        </w:tc>
        <w:tc>
          <w:tcPr>
            <w:tcW w:w="3119" w:type="dxa"/>
          </w:tcPr>
          <w:p w:rsidR="00AB22EF" w:rsidRDefault="00AB22EF" w:rsidP="00AB22EF">
            <w:r>
              <w:t>Table(table1)</w:t>
            </w:r>
          </w:p>
          <w:p w:rsidR="00AB22EF" w:rsidRDefault="00AB22EF" w:rsidP="00AB22EF">
            <w:r>
              <w:t>Button(</w:t>
            </w:r>
            <w:proofErr w:type="spellStart"/>
            <w:r>
              <w:t>btnReOrder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AB22EF" w:rsidRDefault="00AB22EF" w:rsidP="00A64536">
            <w:r>
              <w:t>click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AB22EF" w:rsidP="00A64536">
            <w:r>
              <w:t>Access RemoveAProduct.aspx</w:t>
            </w:r>
          </w:p>
        </w:tc>
        <w:tc>
          <w:tcPr>
            <w:tcW w:w="3119" w:type="dxa"/>
          </w:tcPr>
          <w:p w:rsidR="00AB22EF" w:rsidRDefault="00AB22EF" w:rsidP="00AB22EF">
            <w:r>
              <w:t>Table(table1)</w:t>
            </w:r>
          </w:p>
          <w:p w:rsidR="00AB22EF" w:rsidRDefault="00AB22EF" w:rsidP="00AB22EF">
            <w:r>
              <w:t>Button(</w:t>
            </w:r>
            <w:proofErr w:type="spellStart"/>
            <w:r>
              <w:t>btnDeleteProduct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AB22EF" w:rsidRDefault="00AB22EF" w:rsidP="00A64536">
            <w:r>
              <w:t>click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AB22EF" w:rsidP="00A64536">
            <w:r>
              <w:t>Access removedProducts.aspx</w:t>
            </w:r>
          </w:p>
        </w:tc>
        <w:tc>
          <w:tcPr>
            <w:tcW w:w="3119" w:type="dxa"/>
          </w:tcPr>
          <w:p w:rsidR="00AB22EF" w:rsidRDefault="00AB22EF" w:rsidP="00AB22EF">
            <w:r>
              <w:t>Table(table1)</w:t>
            </w:r>
          </w:p>
          <w:p w:rsidR="00AB22EF" w:rsidRPr="007B7073" w:rsidRDefault="00AB22EF" w:rsidP="00AB22EF">
            <w:r>
              <w:t>Button(</w:t>
            </w:r>
            <w:proofErr w:type="spellStart"/>
            <w:r>
              <w:t>btnRemove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AB22EF" w:rsidRDefault="00AB22EF" w:rsidP="00A64536">
            <w:r>
              <w:t>click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AB22EF" w:rsidP="00A64536">
            <w:r>
              <w:lastRenderedPageBreak/>
              <w:t>Access createProduct.aspx</w:t>
            </w:r>
          </w:p>
          <w:p w:rsidR="00AB22EF" w:rsidRDefault="00AB22EF" w:rsidP="00A64536"/>
        </w:tc>
        <w:tc>
          <w:tcPr>
            <w:tcW w:w="3119" w:type="dxa"/>
          </w:tcPr>
          <w:p w:rsidR="00AB22EF" w:rsidRDefault="00AB22EF" w:rsidP="00A64536">
            <w:r>
              <w:t>Table(table1)</w:t>
            </w:r>
          </w:p>
          <w:p w:rsidR="00AB22EF" w:rsidRDefault="00AB22EF" w:rsidP="00A64536">
            <w:r>
              <w:t>Button(</w:t>
            </w:r>
            <w:proofErr w:type="spellStart"/>
            <w:r>
              <w:t>btnAddProduct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AB22EF" w:rsidRDefault="00AB22EF" w:rsidP="00A64536">
            <w:r>
              <w:t>click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AB22EF" w:rsidP="00A64536">
            <w:r>
              <w:t>Access editProducts.aspx</w:t>
            </w:r>
          </w:p>
        </w:tc>
        <w:tc>
          <w:tcPr>
            <w:tcW w:w="3119" w:type="dxa"/>
          </w:tcPr>
          <w:p w:rsidR="00AB22EF" w:rsidRDefault="00AB22EF" w:rsidP="00A64536">
            <w:r>
              <w:t>Table(table1)</w:t>
            </w:r>
          </w:p>
          <w:p w:rsidR="00AB22EF" w:rsidRDefault="00AB22EF" w:rsidP="00A64536">
            <w:r>
              <w:t>Button(</w:t>
            </w:r>
            <w:proofErr w:type="spellStart"/>
            <w:r>
              <w:t>btnEditProduct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AB22EF" w:rsidRDefault="00AB22EF" w:rsidP="00A64536">
            <w:r>
              <w:t>click</w:t>
            </w:r>
          </w:p>
        </w:tc>
      </w:tr>
    </w:tbl>
    <w:p w:rsidR="00AB22EF" w:rsidRDefault="00AB22EF" w:rsidP="00580788">
      <w:pPr>
        <w:rPr>
          <w:b/>
          <w:i/>
          <w:u w:val="single"/>
        </w:rPr>
      </w:pPr>
    </w:p>
    <w:p w:rsidR="00AB22EF" w:rsidRDefault="00AB22EF" w:rsidP="00AB22EF">
      <w:pPr>
        <w:rPr>
          <w:b/>
          <w:i/>
          <w:u w:val="single"/>
        </w:rPr>
      </w:pPr>
      <w:r>
        <w:rPr>
          <w:b/>
          <w:i/>
          <w:u w:val="single"/>
        </w:rPr>
        <w:t>createProduct.aspx</w:t>
      </w:r>
    </w:p>
    <w:p w:rsidR="00AB22EF" w:rsidRPr="00BC3916" w:rsidRDefault="00AB22EF" w:rsidP="00AB22EF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AB22EF" w:rsidRPr="00DC4E0D" w:rsidTr="00A64536">
        <w:trPr>
          <w:jc w:val="center"/>
        </w:trPr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AB22EF" w:rsidRPr="006426D8" w:rsidRDefault="00AB22EF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AB22EF" w:rsidTr="00A64536">
        <w:trPr>
          <w:trHeight w:val="1134"/>
          <w:jc w:val="center"/>
        </w:trPr>
        <w:tc>
          <w:tcPr>
            <w:tcW w:w="3119" w:type="dxa"/>
          </w:tcPr>
          <w:p w:rsidR="00AB22EF" w:rsidRDefault="00D76474" w:rsidP="00A64536">
            <w:r>
              <w:t>Add a new product to the site</w:t>
            </w:r>
          </w:p>
        </w:tc>
        <w:tc>
          <w:tcPr>
            <w:tcW w:w="3119" w:type="dxa"/>
          </w:tcPr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txtProductID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txtProductName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txtProductDescription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txtUnitPrice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txtRetailPrice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FileUpload</w:t>
            </w:r>
            <w:proofErr w:type="spellEnd"/>
            <w:r>
              <w:t>(</w:t>
            </w:r>
            <w:proofErr w:type="spellStart"/>
            <w:r>
              <w:t>fulProductImage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txtStockLevel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txtReOrderLevel</w:t>
            </w:r>
            <w:proofErr w:type="spellEnd"/>
            <w:r>
              <w:t>)</w:t>
            </w:r>
          </w:p>
          <w:p w:rsidR="00AB22EF" w:rsidRDefault="00AB22EF" w:rsidP="00A64536">
            <w:proofErr w:type="spellStart"/>
            <w:r>
              <w:t>TextBox</w:t>
            </w:r>
            <w:proofErr w:type="spellEnd"/>
            <w:r>
              <w:t>(</w:t>
            </w:r>
            <w:proofErr w:type="spellStart"/>
            <w:r>
              <w:t>txtCategoryID</w:t>
            </w:r>
            <w:proofErr w:type="spellEnd"/>
            <w:r>
              <w:t>)</w:t>
            </w:r>
          </w:p>
          <w:p w:rsidR="00AB22EF" w:rsidRDefault="00AB22EF" w:rsidP="00A64536"/>
          <w:p w:rsidR="00D76474" w:rsidRDefault="00D76474" w:rsidP="00A64536">
            <w:r>
              <w:t>Label(</w:t>
            </w:r>
            <w:proofErr w:type="spellStart"/>
            <w:r>
              <w:t>lblImgUrl</w:t>
            </w:r>
            <w:proofErr w:type="spellEnd"/>
            <w:r>
              <w:t>)</w:t>
            </w:r>
          </w:p>
          <w:p w:rsidR="00D76474" w:rsidRDefault="00D76474" w:rsidP="00A64536"/>
          <w:p w:rsidR="00AB22EF" w:rsidRDefault="00AB22EF" w:rsidP="00A64536">
            <w:r>
              <w:t>checkbox(</w:t>
            </w:r>
            <w:proofErr w:type="spellStart"/>
            <w:r>
              <w:t>chkAgree</w:t>
            </w:r>
            <w:proofErr w:type="spellEnd"/>
            <w:r>
              <w:t>)</w:t>
            </w:r>
          </w:p>
          <w:p w:rsidR="00AB22EF" w:rsidRDefault="00AB22EF" w:rsidP="00A64536"/>
          <w:p w:rsidR="00AB22EF" w:rsidRDefault="00AB22EF" w:rsidP="00A64536">
            <w:r>
              <w:t>Button(</w:t>
            </w:r>
            <w:proofErr w:type="spellStart"/>
            <w:r>
              <w:t>btnRegister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D76474" w:rsidRDefault="00D76474" w:rsidP="00A64536">
            <w:r>
              <w:t>Click(</w:t>
            </w:r>
            <w:proofErr w:type="spellStart"/>
            <w:r>
              <w:t>FulProductImage</w:t>
            </w:r>
            <w:proofErr w:type="spellEnd"/>
            <w:r>
              <w:t>)</w:t>
            </w:r>
          </w:p>
          <w:p w:rsidR="00D76474" w:rsidRDefault="00D76474" w:rsidP="00A64536">
            <w:r>
              <w:t>Check(</w:t>
            </w:r>
            <w:proofErr w:type="spellStart"/>
            <w:r>
              <w:t>chkAgree</w:t>
            </w:r>
            <w:proofErr w:type="spellEnd"/>
            <w:r>
              <w:t>)</w:t>
            </w:r>
          </w:p>
          <w:p w:rsidR="00AB22EF" w:rsidRDefault="00D76474" w:rsidP="00A64536">
            <w:r>
              <w:t>Click(</w:t>
            </w:r>
            <w:proofErr w:type="spellStart"/>
            <w:r>
              <w:t>btnRegister</w:t>
            </w:r>
            <w:proofErr w:type="spellEnd"/>
            <w:r>
              <w:t>)</w:t>
            </w:r>
          </w:p>
        </w:tc>
      </w:tr>
    </w:tbl>
    <w:p w:rsidR="00D76474" w:rsidRDefault="00D76474" w:rsidP="00580788">
      <w:pPr>
        <w:rPr>
          <w:b/>
          <w:i/>
          <w:u w:val="single"/>
        </w:rPr>
      </w:pPr>
    </w:p>
    <w:p w:rsidR="00D76474" w:rsidRDefault="00D76474" w:rsidP="00D76474">
      <w:pPr>
        <w:rPr>
          <w:b/>
          <w:i/>
          <w:u w:val="single"/>
        </w:rPr>
      </w:pPr>
      <w:r>
        <w:rPr>
          <w:b/>
          <w:i/>
          <w:u w:val="single"/>
        </w:rPr>
        <w:t>EditProductDetails.aspx</w:t>
      </w:r>
    </w:p>
    <w:p w:rsidR="00D76474" w:rsidRPr="00BC3916" w:rsidRDefault="00D76474" w:rsidP="00D76474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D76474" w:rsidRPr="00DC4E0D" w:rsidTr="00A64536">
        <w:trPr>
          <w:jc w:val="center"/>
        </w:trPr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D76474" w:rsidTr="00A64536">
        <w:trPr>
          <w:trHeight w:val="1134"/>
          <w:jc w:val="center"/>
        </w:trPr>
        <w:tc>
          <w:tcPr>
            <w:tcW w:w="3119" w:type="dxa"/>
          </w:tcPr>
          <w:p w:rsidR="00D76474" w:rsidRDefault="00D76474" w:rsidP="00A64536">
            <w:r>
              <w:t>Edit a products details</w:t>
            </w:r>
          </w:p>
        </w:tc>
        <w:tc>
          <w:tcPr>
            <w:tcW w:w="3119" w:type="dxa"/>
          </w:tcPr>
          <w:p w:rsidR="00D76474" w:rsidRDefault="00D76474" w:rsidP="00A64536">
            <w:r>
              <w:t>Table(table1)</w:t>
            </w:r>
          </w:p>
          <w:p w:rsidR="00D76474" w:rsidRDefault="00D76474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D76474" w:rsidRDefault="00D76474" w:rsidP="00A64536">
            <w:r>
              <w:t>Button(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D76474" w:rsidRDefault="00D76474" w:rsidP="00A64536">
            <w:r>
              <w:t>Click(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</w:tr>
      <w:tr w:rsidR="00D76474" w:rsidTr="00A64536">
        <w:trPr>
          <w:trHeight w:val="1134"/>
          <w:jc w:val="center"/>
        </w:trPr>
        <w:tc>
          <w:tcPr>
            <w:tcW w:w="3119" w:type="dxa"/>
          </w:tcPr>
          <w:p w:rsidR="00D76474" w:rsidRDefault="00D76474" w:rsidP="00A64536">
            <w:r>
              <w:t>Update the quantity of a product</w:t>
            </w:r>
          </w:p>
        </w:tc>
        <w:tc>
          <w:tcPr>
            <w:tcW w:w="3119" w:type="dxa"/>
          </w:tcPr>
          <w:p w:rsidR="00D76474" w:rsidRDefault="00D76474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D76474" w:rsidRDefault="00D76474" w:rsidP="00A64536">
            <w:r>
              <w:t>Button(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D76474" w:rsidRDefault="00D76474" w:rsidP="00A64536">
            <w:proofErr w:type="spellStart"/>
            <w:r>
              <w:t>selectFrom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</w:tc>
      </w:tr>
    </w:tbl>
    <w:p w:rsidR="00D76474" w:rsidRDefault="00D76474" w:rsidP="00580788">
      <w:pPr>
        <w:rPr>
          <w:b/>
          <w:i/>
          <w:u w:val="single"/>
        </w:rPr>
      </w:pPr>
    </w:p>
    <w:p w:rsidR="00D76474" w:rsidRDefault="00D76474" w:rsidP="00D76474">
      <w:pPr>
        <w:rPr>
          <w:b/>
          <w:i/>
          <w:u w:val="single"/>
        </w:rPr>
      </w:pPr>
      <w:r>
        <w:rPr>
          <w:b/>
          <w:i/>
          <w:u w:val="single"/>
        </w:rPr>
        <w:t>EditProduct.aspx</w:t>
      </w:r>
    </w:p>
    <w:p w:rsidR="00D76474" w:rsidRPr="00BC3916" w:rsidRDefault="00D76474" w:rsidP="00D76474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D76474" w:rsidRPr="00DC4E0D" w:rsidTr="00A64536">
        <w:trPr>
          <w:jc w:val="center"/>
        </w:trPr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D76474" w:rsidTr="00A64536">
        <w:trPr>
          <w:trHeight w:val="1134"/>
          <w:jc w:val="center"/>
        </w:trPr>
        <w:tc>
          <w:tcPr>
            <w:tcW w:w="3119" w:type="dxa"/>
          </w:tcPr>
          <w:p w:rsidR="00D76474" w:rsidRDefault="00D76474" w:rsidP="00D76474">
            <w:r>
              <w:t xml:space="preserve">Access editProductDetails.aspx for each product to edit </w:t>
            </w:r>
            <w:proofErr w:type="spellStart"/>
            <w:r>
              <w:t>thair</w:t>
            </w:r>
            <w:proofErr w:type="spellEnd"/>
            <w:r>
              <w:t xml:space="preserve"> details</w:t>
            </w:r>
          </w:p>
        </w:tc>
        <w:tc>
          <w:tcPr>
            <w:tcW w:w="3119" w:type="dxa"/>
          </w:tcPr>
          <w:p w:rsidR="00D76474" w:rsidRDefault="00D76474" w:rsidP="00A64536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D76474" w:rsidRDefault="00D76474" w:rsidP="00A64536">
            <w:r>
              <w:t>Button(</w:t>
            </w:r>
            <w:proofErr w:type="spellStart"/>
            <w:r>
              <w:t>btnEdit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D76474" w:rsidRDefault="00D76474" w:rsidP="00A64536">
            <w:r>
              <w:t>Click(</w:t>
            </w:r>
            <w:proofErr w:type="spellStart"/>
            <w:r>
              <w:t>btnEdit</w:t>
            </w:r>
            <w:proofErr w:type="spellEnd"/>
            <w:r>
              <w:t>)</w:t>
            </w:r>
          </w:p>
        </w:tc>
      </w:tr>
    </w:tbl>
    <w:p w:rsidR="00D76474" w:rsidRDefault="00D76474" w:rsidP="00580788">
      <w:pPr>
        <w:rPr>
          <w:b/>
          <w:i/>
          <w:u w:val="single"/>
        </w:rPr>
      </w:pPr>
    </w:p>
    <w:p w:rsidR="00D76474" w:rsidRDefault="00D76474" w:rsidP="00D76474">
      <w:pPr>
        <w:rPr>
          <w:b/>
          <w:i/>
          <w:u w:val="single"/>
        </w:rPr>
      </w:pPr>
      <w:r>
        <w:rPr>
          <w:b/>
          <w:i/>
          <w:u w:val="single"/>
        </w:rPr>
        <w:t>RemoveAProduct.aspx</w:t>
      </w:r>
    </w:p>
    <w:p w:rsidR="00D76474" w:rsidRPr="00BC3916" w:rsidRDefault="00D76474" w:rsidP="00D76474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D76474" w:rsidRPr="00DC4E0D" w:rsidTr="00A64536">
        <w:trPr>
          <w:jc w:val="center"/>
        </w:trPr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D76474" w:rsidRPr="006426D8" w:rsidRDefault="00D7647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D76474" w:rsidTr="00A64536">
        <w:trPr>
          <w:trHeight w:val="1134"/>
          <w:jc w:val="center"/>
        </w:trPr>
        <w:tc>
          <w:tcPr>
            <w:tcW w:w="3119" w:type="dxa"/>
          </w:tcPr>
          <w:p w:rsidR="00D76474" w:rsidRDefault="000D3973" w:rsidP="00A64536">
            <w:r>
              <w:lastRenderedPageBreak/>
              <w:t>Access the page removedProudctDetails.aspx to remove a product from the site</w:t>
            </w:r>
          </w:p>
        </w:tc>
        <w:tc>
          <w:tcPr>
            <w:tcW w:w="3119" w:type="dxa"/>
          </w:tcPr>
          <w:p w:rsidR="00D76474" w:rsidRDefault="00D76474" w:rsidP="00D76474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D76474" w:rsidRDefault="00D76474" w:rsidP="00D76474">
            <w:r>
              <w:t>Button(</w:t>
            </w:r>
            <w:proofErr w:type="spellStart"/>
            <w:r>
              <w:t>btnRemove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D76474" w:rsidRDefault="000D3973" w:rsidP="00A64536">
            <w:r>
              <w:t>click</w:t>
            </w:r>
          </w:p>
        </w:tc>
      </w:tr>
    </w:tbl>
    <w:p w:rsidR="000D3973" w:rsidRDefault="000D3973" w:rsidP="00580788">
      <w:pPr>
        <w:rPr>
          <w:b/>
          <w:i/>
          <w:u w:val="single"/>
        </w:rPr>
      </w:pPr>
    </w:p>
    <w:p w:rsidR="000D3973" w:rsidRDefault="000D3973" w:rsidP="000D3973">
      <w:pPr>
        <w:rPr>
          <w:b/>
          <w:i/>
          <w:u w:val="single"/>
        </w:rPr>
      </w:pPr>
      <w:r>
        <w:rPr>
          <w:b/>
          <w:i/>
          <w:u w:val="single"/>
        </w:rPr>
        <w:t>removedProductDetails.aspx</w:t>
      </w:r>
    </w:p>
    <w:p w:rsidR="000D3973" w:rsidRPr="00BC3916" w:rsidRDefault="000D3973" w:rsidP="000D397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D3973" w:rsidRPr="00DC4E0D" w:rsidTr="00A64536">
        <w:trPr>
          <w:jc w:val="center"/>
        </w:trPr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A64536">
            <w:r>
              <w:t>View details on a removed product and re add it</w:t>
            </w:r>
          </w:p>
        </w:tc>
        <w:tc>
          <w:tcPr>
            <w:tcW w:w="3119" w:type="dxa"/>
          </w:tcPr>
          <w:p w:rsidR="000D3973" w:rsidRDefault="000D3973" w:rsidP="00A64536">
            <w:r>
              <w:t>Table(table1)</w:t>
            </w:r>
          </w:p>
          <w:p w:rsidR="000D3973" w:rsidRDefault="000D3973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0D3973" w:rsidRDefault="000D3973" w:rsidP="00A64536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r>
              <w:t>Click(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A64536">
            <w:r>
              <w:t>Select a quantity of the product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0D3973" w:rsidRDefault="000D3973" w:rsidP="00A64536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selectFrom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</w:tc>
      </w:tr>
    </w:tbl>
    <w:p w:rsidR="000D3973" w:rsidRDefault="000D3973" w:rsidP="00580788">
      <w:pPr>
        <w:rPr>
          <w:b/>
          <w:i/>
          <w:u w:val="single"/>
        </w:rPr>
      </w:pPr>
    </w:p>
    <w:p w:rsidR="000D3973" w:rsidRDefault="000D3973" w:rsidP="000D3973">
      <w:pPr>
        <w:rPr>
          <w:b/>
          <w:i/>
          <w:u w:val="single"/>
        </w:rPr>
      </w:pPr>
      <w:r>
        <w:rPr>
          <w:b/>
          <w:i/>
          <w:u w:val="single"/>
        </w:rPr>
        <w:t>RemoveAProduct.aspx</w:t>
      </w:r>
    </w:p>
    <w:p w:rsidR="000D3973" w:rsidRPr="00BC3916" w:rsidRDefault="000D3973" w:rsidP="000D397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D3973" w:rsidRPr="00DC4E0D" w:rsidTr="00A64536">
        <w:trPr>
          <w:jc w:val="center"/>
        </w:trPr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0D3973">
            <w:r>
              <w:t>Access the page removedProductDetails.aspx to view further details on a given removed product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0D3973" w:rsidRDefault="000D3973" w:rsidP="00A64536">
            <w:r>
              <w:t>Button(</w:t>
            </w:r>
            <w:proofErr w:type="spellStart"/>
            <w:r>
              <w:t>btnView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r>
              <w:t>click</w:t>
            </w:r>
          </w:p>
        </w:tc>
      </w:tr>
    </w:tbl>
    <w:p w:rsidR="000D3973" w:rsidRDefault="000D3973" w:rsidP="000D3973">
      <w:pPr>
        <w:rPr>
          <w:b/>
          <w:i/>
          <w:u w:val="single"/>
        </w:rPr>
      </w:pPr>
    </w:p>
    <w:p w:rsidR="000D3973" w:rsidRDefault="000D3973" w:rsidP="000D3973">
      <w:pPr>
        <w:rPr>
          <w:b/>
          <w:i/>
          <w:u w:val="single"/>
        </w:rPr>
      </w:pPr>
      <w:r>
        <w:rPr>
          <w:b/>
          <w:i/>
          <w:u w:val="single"/>
        </w:rPr>
        <w:t>reOrderDetails.aspx</w:t>
      </w:r>
    </w:p>
    <w:p w:rsidR="000D3973" w:rsidRPr="00BC3916" w:rsidRDefault="000D3973" w:rsidP="000D397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D3973" w:rsidRPr="00DC4E0D" w:rsidTr="00A64536">
        <w:trPr>
          <w:jc w:val="center"/>
        </w:trPr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A64536">
            <w:r>
              <w:t>View details on a product that can be re ordered and update the stock level of the given product</w:t>
            </w:r>
          </w:p>
        </w:tc>
        <w:tc>
          <w:tcPr>
            <w:tcW w:w="3119" w:type="dxa"/>
          </w:tcPr>
          <w:p w:rsidR="000D3973" w:rsidRDefault="000D3973" w:rsidP="00A64536">
            <w:r>
              <w:t>Table(table1)</w:t>
            </w:r>
          </w:p>
          <w:p w:rsidR="000D3973" w:rsidRDefault="000D3973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0D3973" w:rsidRDefault="000D3973" w:rsidP="00A64536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r>
              <w:t>Click(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A64536">
            <w:r>
              <w:t>Select a quantity of the product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dropDownList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  <w:p w:rsidR="000D3973" w:rsidRDefault="000D3973" w:rsidP="00A64536">
            <w:proofErr w:type="spellStart"/>
            <w:r>
              <w:t>imageButton</w:t>
            </w:r>
            <w:proofErr w:type="spellEnd"/>
            <w:r>
              <w:t>(</w:t>
            </w:r>
            <w:proofErr w:type="spellStart"/>
            <w:r>
              <w:t>btnAdd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selectFrom</w:t>
            </w:r>
            <w:proofErr w:type="spellEnd"/>
            <w:r>
              <w:t>(</w:t>
            </w:r>
            <w:proofErr w:type="spellStart"/>
            <w:r>
              <w:t>ddlStock</w:t>
            </w:r>
            <w:proofErr w:type="spellEnd"/>
            <w:r>
              <w:t>)</w:t>
            </w:r>
          </w:p>
        </w:tc>
      </w:tr>
    </w:tbl>
    <w:p w:rsidR="000D3973" w:rsidRDefault="000D3973" w:rsidP="00580788">
      <w:pPr>
        <w:rPr>
          <w:b/>
          <w:i/>
          <w:u w:val="single"/>
        </w:rPr>
      </w:pPr>
    </w:p>
    <w:p w:rsidR="000D3973" w:rsidRDefault="000D3973" w:rsidP="000D3973">
      <w:pPr>
        <w:rPr>
          <w:b/>
          <w:i/>
          <w:u w:val="single"/>
        </w:rPr>
      </w:pPr>
      <w:r>
        <w:rPr>
          <w:b/>
          <w:i/>
          <w:u w:val="single"/>
        </w:rPr>
        <w:t>ReOrderStock.aspx</w:t>
      </w:r>
    </w:p>
    <w:p w:rsidR="000D3973" w:rsidRPr="00BC3916" w:rsidRDefault="000D3973" w:rsidP="000D397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D3973" w:rsidRPr="00DC4E0D" w:rsidTr="00A64536">
        <w:trPr>
          <w:jc w:val="center"/>
        </w:trPr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0D3973" w:rsidP="00A64536">
            <w:r>
              <w:t>Access the page ReOrderDetails.aspx to view further details on a given product that is low in stock</w:t>
            </w:r>
          </w:p>
        </w:tc>
        <w:tc>
          <w:tcPr>
            <w:tcW w:w="3119" w:type="dxa"/>
          </w:tcPr>
          <w:p w:rsidR="000D3973" w:rsidRDefault="000D3973" w:rsidP="00A64536">
            <w:proofErr w:type="spellStart"/>
            <w:r>
              <w:t>GridView</w:t>
            </w:r>
            <w:proofErr w:type="spellEnd"/>
            <w:r>
              <w:t>(</w:t>
            </w:r>
            <w:proofErr w:type="spellStart"/>
            <w:r>
              <w:t>dvgProducts</w:t>
            </w:r>
            <w:proofErr w:type="spellEnd"/>
            <w:r>
              <w:t>)</w:t>
            </w:r>
          </w:p>
          <w:p w:rsidR="000D3973" w:rsidRDefault="000D3973" w:rsidP="00A64536">
            <w:r>
              <w:t>Button(</w:t>
            </w:r>
            <w:proofErr w:type="spellStart"/>
            <w:r>
              <w:t>btnView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r>
              <w:t>click</w:t>
            </w:r>
          </w:p>
        </w:tc>
      </w:tr>
    </w:tbl>
    <w:p w:rsidR="000D3973" w:rsidRDefault="000D3973" w:rsidP="00580788">
      <w:pPr>
        <w:rPr>
          <w:b/>
          <w:i/>
          <w:u w:val="single"/>
        </w:rPr>
      </w:pPr>
    </w:p>
    <w:p w:rsidR="000D3973" w:rsidRDefault="000D3973" w:rsidP="000D3973">
      <w:pPr>
        <w:rPr>
          <w:b/>
          <w:i/>
          <w:u w:val="single"/>
        </w:rPr>
      </w:pPr>
      <w:r>
        <w:rPr>
          <w:b/>
          <w:i/>
          <w:u w:val="single"/>
        </w:rPr>
        <w:t>confirmProductEdit.aspx</w:t>
      </w:r>
    </w:p>
    <w:p w:rsidR="000D3973" w:rsidRPr="00BC3916" w:rsidRDefault="000D3973" w:rsidP="000D3973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0D3973" w:rsidRPr="00DC4E0D" w:rsidTr="00A64536">
        <w:trPr>
          <w:jc w:val="center"/>
        </w:trPr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0D3973" w:rsidRPr="006426D8" w:rsidRDefault="000D3973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16131A" w:rsidP="00A64536">
            <w:r>
              <w:t>Confirm the changes made to the product and access Admin.aspx</w:t>
            </w:r>
          </w:p>
        </w:tc>
        <w:tc>
          <w:tcPr>
            <w:tcW w:w="3119" w:type="dxa"/>
          </w:tcPr>
          <w:p w:rsidR="000D3973" w:rsidRDefault="0016131A" w:rsidP="00A64536">
            <w:r>
              <w:t>Label(</w:t>
            </w:r>
            <w:proofErr w:type="spellStart"/>
            <w:r>
              <w:t>lblBasket</w:t>
            </w:r>
            <w:proofErr w:type="spellEnd"/>
            <w:r>
              <w:t>)</w:t>
            </w:r>
          </w:p>
          <w:p w:rsidR="0016131A" w:rsidRDefault="0016131A" w:rsidP="00A64536">
            <w:r>
              <w:t>Label(</w:t>
            </w:r>
            <w:proofErr w:type="spellStart"/>
            <w:r>
              <w:t>lblItems</w:t>
            </w:r>
            <w:proofErr w:type="spellEnd"/>
            <w:r>
              <w:t>)</w:t>
            </w:r>
          </w:p>
          <w:p w:rsidR="000D3973" w:rsidRDefault="000D3973" w:rsidP="00A64536">
            <w:r>
              <w:t>Button(</w:t>
            </w:r>
            <w:proofErr w:type="spellStart"/>
            <w:r w:rsidR="0016131A">
              <w:t>btnInvoice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0D3973" w:rsidP="00A64536">
            <w:r>
              <w:t>click</w:t>
            </w:r>
          </w:p>
        </w:tc>
      </w:tr>
      <w:tr w:rsidR="000D3973" w:rsidTr="00A64536">
        <w:trPr>
          <w:trHeight w:val="1134"/>
          <w:jc w:val="center"/>
        </w:trPr>
        <w:tc>
          <w:tcPr>
            <w:tcW w:w="3119" w:type="dxa"/>
          </w:tcPr>
          <w:p w:rsidR="000D3973" w:rsidRDefault="0016131A" w:rsidP="0016131A">
            <w:r>
              <w:lastRenderedPageBreak/>
              <w:t>Cancel updating the product details and access Admin.aspx</w:t>
            </w:r>
          </w:p>
        </w:tc>
        <w:tc>
          <w:tcPr>
            <w:tcW w:w="3119" w:type="dxa"/>
          </w:tcPr>
          <w:p w:rsidR="000D3973" w:rsidRDefault="0016131A" w:rsidP="00A64536">
            <w:r>
              <w:t>Button(</w:t>
            </w:r>
            <w:proofErr w:type="spellStart"/>
            <w:r>
              <w:t>btnCancel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0D3973" w:rsidRDefault="0016131A" w:rsidP="00A64536">
            <w:r>
              <w:t>click</w:t>
            </w:r>
          </w:p>
        </w:tc>
      </w:tr>
    </w:tbl>
    <w:p w:rsidR="005175E2" w:rsidRDefault="005175E2" w:rsidP="0016131A">
      <w:pPr>
        <w:rPr>
          <w:b/>
          <w:i/>
          <w:u w:val="single"/>
        </w:rPr>
      </w:pPr>
    </w:p>
    <w:p w:rsidR="0016131A" w:rsidRDefault="0016131A" w:rsidP="0016131A">
      <w:pPr>
        <w:rPr>
          <w:b/>
          <w:i/>
          <w:u w:val="single"/>
        </w:rPr>
      </w:pPr>
      <w:r>
        <w:rPr>
          <w:b/>
          <w:i/>
          <w:u w:val="single"/>
        </w:rPr>
        <w:t>confirmRemoveProduct.aspx</w:t>
      </w:r>
    </w:p>
    <w:p w:rsidR="0016131A" w:rsidRPr="00BC3916" w:rsidRDefault="0016131A" w:rsidP="0016131A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16131A" w:rsidRPr="00DC4E0D" w:rsidTr="00A64536">
        <w:trPr>
          <w:jc w:val="center"/>
        </w:trPr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16131A" w:rsidTr="00A64536">
        <w:trPr>
          <w:trHeight w:val="1134"/>
          <w:jc w:val="center"/>
        </w:trPr>
        <w:tc>
          <w:tcPr>
            <w:tcW w:w="3119" w:type="dxa"/>
          </w:tcPr>
          <w:p w:rsidR="0016131A" w:rsidRDefault="0016131A" w:rsidP="0016131A">
            <w:r>
              <w:t>Confirm the removal of a product and access Admin.aspx</w:t>
            </w:r>
          </w:p>
        </w:tc>
        <w:tc>
          <w:tcPr>
            <w:tcW w:w="3119" w:type="dxa"/>
          </w:tcPr>
          <w:p w:rsidR="0016131A" w:rsidRDefault="0016131A" w:rsidP="00A64536">
            <w:r>
              <w:t>Label(</w:t>
            </w:r>
            <w:proofErr w:type="spellStart"/>
            <w:r>
              <w:t>lblBasket</w:t>
            </w:r>
            <w:proofErr w:type="spellEnd"/>
            <w:r>
              <w:t>)</w:t>
            </w:r>
          </w:p>
          <w:p w:rsidR="0016131A" w:rsidRDefault="0016131A" w:rsidP="00A64536">
            <w:r>
              <w:t>Label(</w:t>
            </w:r>
            <w:proofErr w:type="spellStart"/>
            <w:r>
              <w:t>lblItems</w:t>
            </w:r>
            <w:proofErr w:type="spellEnd"/>
            <w:r>
              <w:t>)</w:t>
            </w:r>
          </w:p>
          <w:p w:rsidR="0016131A" w:rsidRDefault="0016131A" w:rsidP="00A64536">
            <w:r>
              <w:t>Button(</w:t>
            </w:r>
            <w:proofErr w:type="spellStart"/>
            <w:r>
              <w:t>btnInvoice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6131A" w:rsidRDefault="0016131A" w:rsidP="00A64536">
            <w:r>
              <w:t>click</w:t>
            </w:r>
          </w:p>
        </w:tc>
      </w:tr>
      <w:tr w:rsidR="0016131A" w:rsidTr="00A64536">
        <w:trPr>
          <w:trHeight w:val="1134"/>
          <w:jc w:val="center"/>
        </w:trPr>
        <w:tc>
          <w:tcPr>
            <w:tcW w:w="3119" w:type="dxa"/>
          </w:tcPr>
          <w:p w:rsidR="0016131A" w:rsidRDefault="0016131A" w:rsidP="00A64536">
            <w:r>
              <w:t>Cancel removing the product and access Admin.aspx</w:t>
            </w:r>
          </w:p>
        </w:tc>
        <w:tc>
          <w:tcPr>
            <w:tcW w:w="3119" w:type="dxa"/>
          </w:tcPr>
          <w:p w:rsidR="0016131A" w:rsidRDefault="0016131A" w:rsidP="00A64536">
            <w:r>
              <w:t>Button(</w:t>
            </w:r>
            <w:proofErr w:type="spellStart"/>
            <w:r>
              <w:t>btnCancel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6131A" w:rsidRDefault="0016131A" w:rsidP="00A64536">
            <w:r>
              <w:t>click</w:t>
            </w:r>
          </w:p>
        </w:tc>
      </w:tr>
    </w:tbl>
    <w:p w:rsidR="0016131A" w:rsidRDefault="0016131A" w:rsidP="00580788">
      <w:pPr>
        <w:rPr>
          <w:b/>
          <w:i/>
          <w:u w:val="single"/>
        </w:rPr>
      </w:pPr>
    </w:p>
    <w:p w:rsidR="0016131A" w:rsidRDefault="0016131A" w:rsidP="0016131A">
      <w:pPr>
        <w:rPr>
          <w:b/>
          <w:i/>
          <w:u w:val="single"/>
        </w:rPr>
      </w:pPr>
      <w:r>
        <w:rPr>
          <w:b/>
          <w:i/>
          <w:u w:val="single"/>
        </w:rPr>
        <w:t>confirmProductEdit.aspx</w:t>
      </w:r>
    </w:p>
    <w:p w:rsidR="0016131A" w:rsidRPr="00BC3916" w:rsidRDefault="0016131A" w:rsidP="0016131A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16131A" w:rsidRPr="00DC4E0D" w:rsidTr="00A64536">
        <w:trPr>
          <w:jc w:val="center"/>
        </w:trPr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16131A" w:rsidRPr="006426D8" w:rsidRDefault="0016131A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16131A" w:rsidTr="00A64536">
        <w:trPr>
          <w:trHeight w:val="1134"/>
          <w:jc w:val="center"/>
        </w:trPr>
        <w:tc>
          <w:tcPr>
            <w:tcW w:w="3119" w:type="dxa"/>
          </w:tcPr>
          <w:p w:rsidR="0016131A" w:rsidRDefault="0016131A" w:rsidP="00A64536">
            <w:r>
              <w:t>Confirm the changes made to the product</w:t>
            </w:r>
            <w:r w:rsidR="00EC2394">
              <w:t>s stock level</w:t>
            </w:r>
            <w:r>
              <w:t xml:space="preserve"> and access Admin.aspx</w:t>
            </w:r>
          </w:p>
        </w:tc>
        <w:tc>
          <w:tcPr>
            <w:tcW w:w="3119" w:type="dxa"/>
          </w:tcPr>
          <w:p w:rsidR="0016131A" w:rsidRDefault="0016131A" w:rsidP="00A64536">
            <w:r>
              <w:t>Label(</w:t>
            </w:r>
            <w:proofErr w:type="spellStart"/>
            <w:r>
              <w:t>lblBasket</w:t>
            </w:r>
            <w:proofErr w:type="spellEnd"/>
            <w:r>
              <w:t>)</w:t>
            </w:r>
          </w:p>
          <w:p w:rsidR="0016131A" w:rsidRDefault="0016131A" w:rsidP="00A64536">
            <w:r>
              <w:t>Label(</w:t>
            </w:r>
            <w:proofErr w:type="spellStart"/>
            <w:r>
              <w:t>lblItems</w:t>
            </w:r>
            <w:proofErr w:type="spellEnd"/>
            <w:r>
              <w:t>)</w:t>
            </w:r>
          </w:p>
          <w:p w:rsidR="0016131A" w:rsidRDefault="0016131A" w:rsidP="00A64536">
            <w:r>
              <w:t>Button(</w:t>
            </w:r>
            <w:proofErr w:type="spellStart"/>
            <w:r>
              <w:t>btnInvoice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6131A" w:rsidRDefault="0016131A" w:rsidP="00A64536">
            <w:r>
              <w:t>click</w:t>
            </w:r>
          </w:p>
        </w:tc>
      </w:tr>
      <w:tr w:rsidR="0016131A" w:rsidTr="00A64536">
        <w:trPr>
          <w:trHeight w:val="1134"/>
          <w:jc w:val="center"/>
        </w:trPr>
        <w:tc>
          <w:tcPr>
            <w:tcW w:w="3119" w:type="dxa"/>
          </w:tcPr>
          <w:p w:rsidR="0016131A" w:rsidRDefault="0016131A" w:rsidP="00EC2394">
            <w:r>
              <w:t>Cancel updating</w:t>
            </w:r>
            <w:r w:rsidR="00EC2394">
              <w:t xml:space="preserve"> the product stock level</w:t>
            </w:r>
            <w:r>
              <w:t xml:space="preserve"> and access Admin.aspx</w:t>
            </w:r>
          </w:p>
        </w:tc>
        <w:tc>
          <w:tcPr>
            <w:tcW w:w="3119" w:type="dxa"/>
          </w:tcPr>
          <w:p w:rsidR="0016131A" w:rsidRDefault="0016131A" w:rsidP="00A64536">
            <w:r>
              <w:t>Button(</w:t>
            </w:r>
            <w:proofErr w:type="spellStart"/>
            <w:r>
              <w:t>btnCancel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16131A" w:rsidRDefault="0016131A" w:rsidP="00A64536">
            <w:r>
              <w:t>click</w:t>
            </w:r>
          </w:p>
        </w:tc>
      </w:tr>
    </w:tbl>
    <w:p w:rsidR="00EC2394" w:rsidRDefault="00EC2394" w:rsidP="00580788">
      <w:pPr>
        <w:rPr>
          <w:b/>
          <w:i/>
          <w:u w:val="single"/>
        </w:rPr>
      </w:pPr>
    </w:p>
    <w:p w:rsidR="00EC2394" w:rsidRDefault="00EC2394" w:rsidP="00EC2394">
      <w:pPr>
        <w:rPr>
          <w:b/>
          <w:i/>
          <w:u w:val="single"/>
        </w:rPr>
      </w:pPr>
      <w:r>
        <w:rPr>
          <w:b/>
          <w:i/>
          <w:u w:val="single"/>
        </w:rPr>
        <w:t>confirmProductEdit.aspx</w:t>
      </w:r>
    </w:p>
    <w:p w:rsidR="00EC2394" w:rsidRPr="00BC3916" w:rsidRDefault="00EC2394" w:rsidP="00EC2394">
      <w:pPr>
        <w:rPr>
          <w:b/>
          <w:i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EC2394" w:rsidRPr="00DC4E0D" w:rsidTr="00A64536">
        <w:trPr>
          <w:jc w:val="center"/>
        </w:trPr>
        <w:tc>
          <w:tcPr>
            <w:tcW w:w="3119" w:type="dxa"/>
          </w:tcPr>
          <w:p w:rsidR="00EC2394" w:rsidRPr="006426D8" w:rsidRDefault="00EC239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Tasks</w:t>
            </w:r>
          </w:p>
        </w:tc>
        <w:tc>
          <w:tcPr>
            <w:tcW w:w="3119" w:type="dxa"/>
          </w:tcPr>
          <w:p w:rsidR="00EC2394" w:rsidRPr="006426D8" w:rsidRDefault="00EC239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Objects</w:t>
            </w:r>
          </w:p>
        </w:tc>
        <w:tc>
          <w:tcPr>
            <w:tcW w:w="3119" w:type="dxa"/>
          </w:tcPr>
          <w:p w:rsidR="00EC2394" w:rsidRPr="006426D8" w:rsidRDefault="00EC2394" w:rsidP="00A64536">
            <w:pPr>
              <w:rPr>
                <w:rStyle w:val="StyleBold"/>
              </w:rPr>
            </w:pPr>
            <w:r w:rsidRPr="006426D8">
              <w:rPr>
                <w:rStyle w:val="StyleBold"/>
              </w:rPr>
              <w:t>Events</w:t>
            </w:r>
          </w:p>
        </w:tc>
      </w:tr>
      <w:tr w:rsidR="00EC2394" w:rsidTr="00A64536">
        <w:trPr>
          <w:trHeight w:val="1134"/>
          <w:jc w:val="center"/>
        </w:trPr>
        <w:tc>
          <w:tcPr>
            <w:tcW w:w="3119" w:type="dxa"/>
          </w:tcPr>
          <w:p w:rsidR="00EC2394" w:rsidRDefault="00EC2394" w:rsidP="00EC2394">
            <w:r>
              <w:t>Complete a transaction and access products.aspx</w:t>
            </w:r>
          </w:p>
        </w:tc>
        <w:tc>
          <w:tcPr>
            <w:tcW w:w="3119" w:type="dxa"/>
          </w:tcPr>
          <w:p w:rsidR="00EC2394" w:rsidRDefault="00EC2394" w:rsidP="00A64536">
            <w:r>
              <w:t>Label(</w:t>
            </w:r>
            <w:proofErr w:type="spellStart"/>
            <w:r w:rsidR="004735E6">
              <w:t>lblInvoiceDetails</w:t>
            </w:r>
            <w:proofErr w:type="spellEnd"/>
            <w:r>
              <w:t>)</w:t>
            </w:r>
          </w:p>
          <w:p w:rsidR="00EC2394" w:rsidRDefault="00EC2394" w:rsidP="00A64536">
            <w:r>
              <w:t>Label(</w:t>
            </w:r>
            <w:proofErr w:type="spellStart"/>
            <w:r w:rsidR="004735E6">
              <w:t>lblInvoiceNum</w:t>
            </w:r>
            <w:proofErr w:type="spellEnd"/>
            <w:r>
              <w:t>)</w:t>
            </w:r>
          </w:p>
          <w:p w:rsidR="00EC2394" w:rsidRDefault="00EC2394" w:rsidP="00A64536">
            <w:r>
              <w:t>Button(</w:t>
            </w:r>
            <w:proofErr w:type="spellStart"/>
            <w:r w:rsidR="004735E6">
              <w:t>btnComplete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EC2394" w:rsidRDefault="00EC2394" w:rsidP="00A64536">
            <w:r>
              <w:t>click</w:t>
            </w:r>
          </w:p>
        </w:tc>
      </w:tr>
    </w:tbl>
    <w:p w:rsidR="00EC2394" w:rsidRDefault="00EC2394" w:rsidP="00EC2394">
      <w:pPr>
        <w:rPr>
          <w:b/>
          <w:i/>
          <w:u w:val="single"/>
        </w:rPr>
      </w:pPr>
    </w:p>
    <w:p w:rsidR="00EC2394" w:rsidRPr="000F73F9" w:rsidRDefault="00EC2394" w:rsidP="00580788">
      <w:pPr>
        <w:rPr>
          <w:b/>
          <w:i/>
          <w:u w:val="single"/>
        </w:rPr>
      </w:pPr>
    </w:p>
    <w:sectPr w:rsidR="00EC2394" w:rsidRPr="000F73F9" w:rsidSect="008A2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4F" w:rsidRDefault="0095794F">
      <w:r>
        <w:separator/>
      </w:r>
    </w:p>
  </w:endnote>
  <w:endnote w:type="continuationSeparator" w:id="0">
    <w:p w:rsidR="0095794F" w:rsidRDefault="0095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Default="00957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Pr="00206D0D" w:rsidRDefault="0095794F" w:rsidP="00C67D42">
    <w:pPr>
      <w:pStyle w:val="Footer"/>
      <w:pBdr>
        <w:top w:val="single" w:sz="4" w:space="1" w:color="auto"/>
      </w:pBdr>
      <w:tabs>
        <w:tab w:val="clear" w:pos="8640"/>
        <w:tab w:val="right" w:pos="10064"/>
      </w:tabs>
      <w:ind w:left="-567" w:right="-426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Default="0095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4F" w:rsidRDefault="0095794F">
      <w:r>
        <w:separator/>
      </w:r>
    </w:p>
  </w:footnote>
  <w:footnote w:type="continuationSeparator" w:id="0">
    <w:p w:rsidR="0095794F" w:rsidRDefault="00957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Default="00957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Default="0095794F" w:rsidP="00C67D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ind w:left="-567" w:right="-426"/>
    </w:pPr>
    <w:r>
      <w:tab/>
      <w:t>Programming Standards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4F" w:rsidRDefault="0095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957"/>
    <w:multiLevelType w:val="multilevel"/>
    <w:tmpl w:val="BDC0E2E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D01"/>
    <w:multiLevelType w:val="hybridMultilevel"/>
    <w:tmpl w:val="DD5A3F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975"/>
    <w:multiLevelType w:val="hybridMultilevel"/>
    <w:tmpl w:val="448E4C52"/>
    <w:lvl w:ilvl="0" w:tplc="74B492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070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0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1AC7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96C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FA1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8B0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235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A49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B1095"/>
    <w:multiLevelType w:val="hybridMultilevel"/>
    <w:tmpl w:val="B57AA3F0"/>
    <w:lvl w:ilvl="0" w:tplc="A3F0B2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89A30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CB2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240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2A3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AF4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A15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48F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061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16DB4"/>
    <w:multiLevelType w:val="multilevel"/>
    <w:tmpl w:val="BDC0E2E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3DC9"/>
    <w:multiLevelType w:val="hybridMultilevel"/>
    <w:tmpl w:val="33E43344"/>
    <w:lvl w:ilvl="0" w:tplc="31C496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60BFA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4CC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8D8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E54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0077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A4A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C53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821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15E4F"/>
    <w:multiLevelType w:val="hybridMultilevel"/>
    <w:tmpl w:val="96443ED2"/>
    <w:lvl w:ilvl="0" w:tplc="7ED66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ECC56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AA5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A11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45D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6F8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E7F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CD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5250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74F2"/>
    <w:multiLevelType w:val="hybridMultilevel"/>
    <w:tmpl w:val="52446CD8"/>
    <w:lvl w:ilvl="0" w:tplc="F216E5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E16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AF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6A0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494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6BA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7B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0C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A5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327D4"/>
    <w:multiLevelType w:val="hybridMultilevel"/>
    <w:tmpl w:val="441EA122"/>
    <w:lvl w:ilvl="0" w:tplc="2CA04A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C1B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6F5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4AC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49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0E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2D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720D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89D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46DF"/>
    <w:multiLevelType w:val="hybridMultilevel"/>
    <w:tmpl w:val="4934A8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5124"/>
    <w:multiLevelType w:val="hybridMultilevel"/>
    <w:tmpl w:val="21FC3EF4"/>
    <w:lvl w:ilvl="0" w:tplc="72F8FD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86A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4FE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274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AF6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E70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E04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2C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EF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671A5"/>
    <w:multiLevelType w:val="hybridMultilevel"/>
    <w:tmpl w:val="1D34DA82"/>
    <w:lvl w:ilvl="0" w:tplc="34B2FA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CB1F8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25B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0EF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EA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417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6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480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EE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B644B"/>
    <w:multiLevelType w:val="hybridMultilevel"/>
    <w:tmpl w:val="C6C85BFA"/>
    <w:lvl w:ilvl="0" w:tplc="F5AA0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29AB4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F8E4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823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E0C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08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ADF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6E07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7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81FB9"/>
    <w:multiLevelType w:val="multilevel"/>
    <w:tmpl w:val="E618C7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0311424"/>
    <w:multiLevelType w:val="hybridMultilevel"/>
    <w:tmpl w:val="37229E84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0E4396"/>
    <w:multiLevelType w:val="hybridMultilevel"/>
    <w:tmpl w:val="1270AD6E"/>
    <w:lvl w:ilvl="0" w:tplc="034E147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9017EB"/>
    <w:multiLevelType w:val="hybridMultilevel"/>
    <w:tmpl w:val="D346A9A0"/>
    <w:lvl w:ilvl="0" w:tplc="51DA93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212FF0"/>
    <w:multiLevelType w:val="hybridMultilevel"/>
    <w:tmpl w:val="623E6518"/>
    <w:lvl w:ilvl="0" w:tplc="9A4020F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4E47FC"/>
    <w:multiLevelType w:val="hybridMultilevel"/>
    <w:tmpl w:val="AA24B4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8C7E59"/>
    <w:multiLevelType w:val="hybridMultilevel"/>
    <w:tmpl w:val="BDC0E2E4"/>
    <w:lvl w:ilvl="0" w:tplc="F9E0A6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28082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2F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60B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289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6E8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EB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207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C8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A0145"/>
    <w:multiLevelType w:val="hybridMultilevel"/>
    <w:tmpl w:val="C9765D0E"/>
    <w:lvl w:ilvl="0" w:tplc="459617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25014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E4B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EB1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AD3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6CB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2F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2DA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6F1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0"/>
  </w:num>
  <w:num w:numId="5">
    <w:abstractNumId w:val="4"/>
  </w:num>
  <w:num w:numId="6">
    <w:abstractNumId w:val="14"/>
  </w:num>
  <w:num w:numId="7">
    <w:abstractNumId w:val="13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10"/>
  </w:num>
  <w:num w:numId="16">
    <w:abstractNumId w:val="11"/>
  </w:num>
  <w:num w:numId="17">
    <w:abstractNumId w:val="5"/>
  </w:num>
  <w:num w:numId="18">
    <w:abstractNumId w:val="20"/>
  </w:num>
  <w:num w:numId="19">
    <w:abstractNumId w:val="6"/>
  </w:num>
  <w:num w:numId="20">
    <w:abstractNumId w:val="15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CB"/>
    <w:rsid w:val="0000154A"/>
    <w:rsid w:val="000031F3"/>
    <w:rsid w:val="000233CB"/>
    <w:rsid w:val="00025AC7"/>
    <w:rsid w:val="00033283"/>
    <w:rsid w:val="00046007"/>
    <w:rsid w:val="00050FEC"/>
    <w:rsid w:val="0006025B"/>
    <w:rsid w:val="0007194F"/>
    <w:rsid w:val="00090160"/>
    <w:rsid w:val="000A7A5E"/>
    <w:rsid w:val="000B5091"/>
    <w:rsid w:val="000C07A4"/>
    <w:rsid w:val="000C79B8"/>
    <w:rsid w:val="000D3973"/>
    <w:rsid w:val="000D49E3"/>
    <w:rsid w:val="000E2DCC"/>
    <w:rsid w:val="000E70D2"/>
    <w:rsid w:val="000F73F9"/>
    <w:rsid w:val="000F7C3E"/>
    <w:rsid w:val="001001A7"/>
    <w:rsid w:val="00123A40"/>
    <w:rsid w:val="00140241"/>
    <w:rsid w:val="00150CC0"/>
    <w:rsid w:val="0016131A"/>
    <w:rsid w:val="001A7108"/>
    <w:rsid w:val="001B5FB7"/>
    <w:rsid w:val="001C315C"/>
    <w:rsid w:val="001C400A"/>
    <w:rsid w:val="001F1711"/>
    <w:rsid w:val="002029DD"/>
    <w:rsid w:val="00204847"/>
    <w:rsid w:val="00204933"/>
    <w:rsid w:val="00206D0D"/>
    <w:rsid w:val="00213170"/>
    <w:rsid w:val="0022107C"/>
    <w:rsid w:val="0022259A"/>
    <w:rsid w:val="00237469"/>
    <w:rsid w:val="00244D0C"/>
    <w:rsid w:val="00245A49"/>
    <w:rsid w:val="00252C9F"/>
    <w:rsid w:val="00271134"/>
    <w:rsid w:val="0028651F"/>
    <w:rsid w:val="00292811"/>
    <w:rsid w:val="002B4BFD"/>
    <w:rsid w:val="002B5D87"/>
    <w:rsid w:val="002D1215"/>
    <w:rsid w:val="002D1354"/>
    <w:rsid w:val="002D17A1"/>
    <w:rsid w:val="002E1813"/>
    <w:rsid w:val="002E6FFD"/>
    <w:rsid w:val="00313DAA"/>
    <w:rsid w:val="00316590"/>
    <w:rsid w:val="00317414"/>
    <w:rsid w:val="00332EA3"/>
    <w:rsid w:val="00340384"/>
    <w:rsid w:val="003603DF"/>
    <w:rsid w:val="003826BB"/>
    <w:rsid w:val="003911DE"/>
    <w:rsid w:val="003C4528"/>
    <w:rsid w:val="003D12BC"/>
    <w:rsid w:val="003E01E3"/>
    <w:rsid w:val="003F4B3B"/>
    <w:rsid w:val="00412D6A"/>
    <w:rsid w:val="00430280"/>
    <w:rsid w:val="00452521"/>
    <w:rsid w:val="00457FDF"/>
    <w:rsid w:val="004735E6"/>
    <w:rsid w:val="004A68D0"/>
    <w:rsid w:val="004B3E04"/>
    <w:rsid w:val="004B7A0B"/>
    <w:rsid w:val="004C1525"/>
    <w:rsid w:val="004C7CE9"/>
    <w:rsid w:val="004D73F6"/>
    <w:rsid w:val="004F48F5"/>
    <w:rsid w:val="00510FEA"/>
    <w:rsid w:val="005175E2"/>
    <w:rsid w:val="005267B4"/>
    <w:rsid w:val="005331E1"/>
    <w:rsid w:val="005546BE"/>
    <w:rsid w:val="00554FD5"/>
    <w:rsid w:val="00572ECD"/>
    <w:rsid w:val="005770A6"/>
    <w:rsid w:val="00580788"/>
    <w:rsid w:val="005D5580"/>
    <w:rsid w:val="006174A6"/>
    <w:rsid w:val="00627178"/>
    <w:rsid w:val="00637460"/>
    <w:rsid w:val="006426D8"/>
    <w:rsid w:val="00644F05"/>
    <w:rsid w:val="00655A4B"/>
    <w:rsid w:val="006771DE"/>
    <w:rsid w:val="006812D9"/>
    <w:rsid w:val="00684B92"/>
    <w:rsid w:val="006A2C72"/>
    <w:rsid w:val="006A3BCE"/>
    <w:rsid w:val="006A6002"/>
    <w:rsid w:val="006C7166"/>
    <w:rsid w:val="006D580C"/>
    <w:rsid w:val="006E7C33"/>
    <w:rsid w:val="006E7E73"/>
    <w:rsid w:val="006F1CDF"/>
    <w:rsid w:val="0070176B"/>
    <w:rsid w:val="007127D8"/>
    <w:rsid w:val="00757941"/>
    <w:rsid w:val="00761163"/>
    <w:rsid w:val="007630B6"/>
    <w:rsid w:val="00784697"/>
    <w:rsid w:val="007A2192"/>
    <w:rsid w:val="007B7073"/>
    <w:rsid w:val="007D5E96"/>
    <w:rsid w:val="007F334F"/>
    <w:rsid w:val="007F37F0"/>
    <w:rsid w:val="008101B9"/>
    <w:rsid w:val="00826E34"/>
    <w:rsid w:val="00842BBE"/>
    <w:rsid w:val="00862BFF"/>
    <w:rsid w:val="00887115"/>
    <w:rsid w:val="008874CB"/>
    <w:rsid w:val="008A24AC"/>
    <w:rsid w:val="008C030F"/>
    <w:rsid w:val="008C3B47"/>
    <w:rsid w:val="008C5139"/>
    <w:rsid w:val="008E437E"/>
    <w:rsid w:val="008F5E10"/>
    <w:rsid w:val="00903296"/>
    <w:rsid w:val="00905CE6"/>
    <w:rsid w:val="009439C2"/>
    <w:rsid w:val="00955CF6"/>
    <w:rsid w:val="0095794F"/>
    <w:rsid w:val="00960A9F"/>
    <w:rsid w:val="009751A8"/>
    <w:rsid w:val="009831C3"/>
    <w:rsid w:val="00983C64"/>
    <w:rsid w:val="00997645"/>
    <w:rsid w:val="009A3FF0"/>
    <w:rsid w:val="009A4D7A"/>
    <w:rsid w:val="009C57BA"/>
    <w:rsid w:val="009C7D95"/>
    <w:rsid w:val="009D4F0E"/>
    <w:rsid w:val="009E78D3"/>
    <w:rsid w:val="00A01631"/>
    <w:rsid w:val="00A02F84"/>
    <w:rsid w:val="00A032AF"/>
    <w:rsid w:val="00A10871"/>
    <w:rsid w:val="00A15F81"/>
    <w:rsid w:val="00A33C86"/>
    <w:rsid w:val="00A612DA"/>
    <w:rsid w:val="00A62A62"/>
    <w:rsid w:val="00A742F5"/>
    <w:rsid w:val="00A935F8"/>
    <w:rsid w:val="00A94B0F"/>
    <w:rsid w:val="00AA72B2"/>
    <w:rsid w:val="00AB22EF"/>
    <w:rsid w:val="00AD7D54"/>
    <w:rsid w:val="00AF753C"/>
    <w:rsid w:val="00B27703"/>
    <w:rsid w:val="00B46474"/>
    <w:rsid w:val="00B728F7"/>
    <w:rsid w:val="00B75F14"/>
    <w:rsid w:val="00B760DE"/>
    <w:rsid w:val="00B76815"/>
    <w:rsid w:val="00B823FD"/>
    <w:rsid w:val="00B97086"/>
    <w:rsid w:val="00BA0575"/>
    <w:rsid w:val="00BB2FD8"/>
    <w:rsid w:val="00BB40EE"/>
    <w:rsid w:val="00BB57B3"/>
    <w:rsid w:val="00BC3916"/>
    <w:rsid w:val="00C12D1A"/>
    <w:rsid w:val="00C21D81"/>
    <w:rsid w:val="00C25FC4"/>
    <w:rsid w:val="00C67D42"/>
    <w:rsid w:val="00C82D98"/>
    <w:rsid w:val="00CA7977"/>
    <w:rsid w:val="00CB0EF2"/>
    <w:rsid w:val="00CB13B5"/>
    <w:rsid w:val="00CB26D8"/>
    <w:rsid w:val="00CB6488"/>
    <w:rsid w:val="00CB7D6D"/>
    <w:rsid w:val="00CC6596"/>
    <w:rsid w:val="00CD2E46"/>
    <w:rsid w:val="00CD470A"/>
    <w:rsid w:val="00CE2DC9"/>
    <w:rsid w:val="00CF0BD8"/>
    <w:rsid w:val="00CF6CC0"/>
    <w:rsid w:val="00D350FD"/>
    <w:rsid w:val="00D76474"/>
    <w:rsid w:val="00DB0CA2"/>
    <w:rsid w:val="00DC4E0D"/>
    <w:rsid w:val="00DD6EC6"/>
    <w:rsid w:val="00E15219"/>
    <w:rsid w:val="00E17129"/>
    <w:rsid w:val="00E204F9"/>
    <w:rsid w:val="00E249D3"/>
    <w:rsid w:val="00E36219"/>
    <w:rsid w:val="00E506F8"/>
    <w:rsid w:val="00E7305F"/>
    <w:rsid w:val="00E925FB"/>
    <w:rsid w:val="00E9279A"/>
    <w:rsid w:val="00EA06C4"/>
    <w:rsid w:val="00EB054B"/>
    <w:rsid w:val="00EB6733"/>
    <w:rsid w:val="00EC2394"/>
    <w:rsid w:val="00EC67FC"/>
    <w:rsid w:val="00EF3E7E"/>
    <w:rsid w:val="00EF42D1"/>
    <w:rsid w:val="00EF4A37"/>
    <w:rsid w:val="00F010F6"/>
    <w:rsid w:val="00F34C49"/>
    <w:rsid w:val="00F35DD2"/>
    <w:rsid w:val="00F37F80"/>
    <w:rsid w:val="00F56BA6"/>
    <w:rsid w:val="00F7137B"/>
    <w:rsid w:val="00F75D3C"/>
    <w:rsid w:val="00FA5D59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AF3E1"/>
  <w15:chartTrackingRefBased/>
  <w15:docId w15:val="{1503DF90-B0EE-4F3D-B047-3FB7E8A1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7305F"/>
    <w:rPr>
      <w:rFonts w:ascii="Verdana" w:hAnsi="Verdana"/>
      <w:lang w:eastAsia="en-US"/>
    </w:rPr>
  </w:style>
  <w:style w:type="paragraph" w:styleId="Heading1">
    <w:name w:val="heading 1"/>
    <w:next w:val="Normal"/>
    <w:qFormat/>
    <w:rsid w:val="00EB054B"/>
    <w:pPr>
      <w:keepNext/>
      <w:numPr>
        <w:numId w:val="1"/>
      </w:numPr>
      <w:spacing w:before="240" w:after="240"/>
      <w:ind w:left="357" w:hanging="357"/>
      <w:outlineLvl w:val="0"/>
    </w:pPr>
    <w:rPr>
      <w:rFonts w:ascii="Verdana" w:hAnsi="Verdana" w:cs="Arial"/>
      <w:b/>
      <w:bCs/>
      <w:kern w:val="32"/>
      <w:sz w:val="24"/>
      <w:szCs w:val="24"/>
      <w:lang w:val="en-US" w:eastAsia="en-US"/>
    </w:rPr>
  </w:style>
  <w:style w:type="paragraph" w:styleId="Heading2">
    <w:name w:val="heading 2"/>
    <w:basedOn w:val="Heading1"/>
    <w:next w:val="Normal"/>
    <w:qFormat/>
    <w:rsid w:val="00EF3E7E"/>
    <w:pPr>
      <w:numPr>
        <w:ilvl w:val="1"/>
      </w:numPr>
      <w:tabs>
        <w:tab w:val="clear" w:pos="792"/>
        <w:tab w:val="num" w:pos="426"/>
      </w:tabs>
      <w:spacing w:before="0" w:after="0"/>
      <w:ind w:left="431" w:hanging="431"/>
      <w:outlineLvl w:val="1"/>
    </w:pPr>
    <w:rPr>
      <w:bCs w:val="0"/>
      <w:iCs/>
      <w:sz w:val="22"/>
      <w:szCs w:val="22"/>
    </w:rPr>
  </w:style>
  <w:style w:type="paragraph" w:styleId="Heading3">
    <w:name w:val="heading 3"/>
    <w:basedOn w:val="Normal"/>
    <w:qFormat/>
    <w:rsid w:val="000C79B8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qFormat/>
    <w:rsid w:val="000C79B8"/>
    <w:pPr>
      <w:keepNext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rsid w:val="000C7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C79B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C79B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C79B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C79B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26D8"/>
    <w:pPr>
      <w:tabs>
        <w:tab w:val="center" w:pos="4320"/>
        <w:tab w:val="right" w:pos="8640"/>
      </w:tabs>
    </w:pPr>
    <w:rPr>
      <w:sz w:val="24"/>
    </w:rPr>
  </w:style>
  <w:style w:type="paragraph" w:customStyle="1" w:styleId="SigDate">
    <w:name w:val="Sig&amp;Date"/>
    <w:basedOn w:val="Normal"/>
    <w:rsid w:val="00E7305F"/>
    <w:pPr>
      <w:tabs>
        <w:tab w:val="left" w:pos="993"/>
        <w:tab w:val="left" w:pos="5103"/>
        <w:tab w:val="left" w:pos="5954"/>
        <w:tab w:val="left" w:pos="9214"/>
      </w:tabs>
      <w:spacing w:before="400"/>
    </w:pPr>
    <w:rPr>
      <w:b/>
      <w:bCs/>
      <w:u w:val="single"/>
      <w:lang w:val="en-US"/>
    </w:rPr>
  </w:style>
  <w:style w:type="paragraph" w:customStyle="1" w:styleId="HeadingMain">
    <w:name w:val="HeadingMain"/>
    <w:rsid w:val="00206D0D"/>
    <w:pPr>
      <w:spacing w:before="240" w:after="280"/>
      <w:jc w:val="center"/>
    </w:pPr>
    <w:rPr>
      <w:rFonts w:ascii="Verdana" w:hAnsi="Verdana" w:cs="Arial"/>
      <w:b/>
      <w:bCs/>
      <w:kern w:val="32"/>
      <w:sz w:val="28"/>
      <w:szCs w:val="32"/>
      <w:lang w:eastAsia="en-US"/>
    </w:rPr>
  </w:style>
  <w:style w:type="paragraph" w:styleId="Footer">
    <w:name w:val="footer"/>
    <w:basedOn w:val="Normal"/>
    <w:rsid w:val="006426D8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rsid w:val="00206D0D"/>
  </w:style>
  <w:style w:type="table" w:styleId="TableGrid">
    <w:name w:val="Table Grid"/>
    <w:basedOn w:val="TableNormal"/>
    <w:rsid w:val="00AD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1813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rsid w:val="009751A8"/>
    <w:pPr>
      <w:tabs>
        <w:tab w:val="left" w:pos="1560"/>
        <w:tab w:val="left" w:pos="1843"/>
      </w:tabs>
      <w:ind w:right="1559"/>
    </w:pPr>
  </w:style>
  <w:style w:type="character" w:styleId="Emphasis">
    <w:name w:val="Emphasis"/>
    <w:basedOn w:val="DefaultParagraphFont"/>
    <w:qFormat/>
    <w:rsid w:val="00887115"/>
    <w:rPr>
      <w:b/>
      <w:iCs/>
      <w:bdr w:val="single" w:sz="4" w:space="0" w:color="auto"/>
      <w:shd w:val="clear" w:color="auto" w:fill="DDDDDD"/>
      <w:lang w:val="en-US"/>
    </w:rPr>
  </w:style>
  <w:style w:type="paragraph" w:customStyle="1" w:styleId="Box">
    <w:name w:val="Box"/>
    <w:basedOn w:val="Normal"/>
    <w:rsid w:val="008871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</w:pPr>
    <w:rPr>
      <w:b/>
      <w:lang w:val="en-US"/>
    </w:rPr>
  </w:style>
  <w:style w:type="character" w:customStyle="1" w:styleId="StyleBold">
    <w:name w:val="Style Bold"/>
    <w:basedOn w:val="DefaultParagraphFont"/>
    <w:rsid w:val="006426D8"/>
    <w:rPr>
      <w:rFonts w:ascii="Verdana" w:hAnsi="Verdana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Computing_Share\Programming%20Team\Standards\Specific%20Standards%20&amp;%20Templates\TOE%20Cha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 Chart Template</Template>
  <TotalTime>914</TotalTime>
  <Pages>9</Pages>
  <Words>863</Words>
  <Characters>7619</Characters>
  <Application>Microsoft Office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Diagrams</vt:lpstr>
    </vt:vector>
  </TitlesOfParts>
  <Company>Belfast Institute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Diagrams</dc:title>
  <dc:subject/>
  <dc:creator>RBarrett</dc:creator>
  <cp:keywords/>
  <dc:description/>
  <cp:lastModifiedBy>Patrick Woods</cp:lastModifiedBy>
  <cp:revision>16</cp:revision>
  <cp:lastPrinted>2007-02-28T11:22:00Z</cp:lastPrinted>
  <dcterms:created xsi:type="dcterms:W3CDTF">2016-11-29T07:59:00Z</dcterms:created>
  <dcterms:modified xsi:type="dcterms:W3CDTF">2017-01-08T17:38:00Z</dcterms:modified>
</cp:coreProperties>
</file>